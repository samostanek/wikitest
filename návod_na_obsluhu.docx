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0CB" w:rsidRDefault="00AE70CB" w:rsidP="00AE70CB">
      <w:pPr>
        <w:rPr>
          <w:szCs w:val="26"/>
        </w:rPr>
      </w:pPr>
    </w:p>
    <w:p w:rsidR="0040768D" w:rsidRDefault="00E02918" w:rsidP="00B87FBC">
      <w:pPr>
        <w:rPr>
          <w:b/>
          <w:szCs w:val="26"/>
          <w:u w:val="single"/>
        </w:rPr>
      </w:pPr>
      <w:r>
        <w:rPr>
          <w:b/>
          <w:szCs w:val="26"/>
          <w:u w:val="single"/>
        </w:rPr>
        <w:t>Popis:</w:t>
      </w:r>
    </w:p>
    <w:p w:rsidR="00E02918" w:rsidRDefault="00E02918" w:rsidP="00B87FBC">
      <w:pPr>
        <w:rPr>
          <w:b/>
          <w:szCs w:val="26"/>
          <w:u w:val="single"/>
        </w:rPr>
      </w:pPr>
    </w:p>
    <w:p w:rsidR="00023DA0" w:rsidRDefault="007E3B82" w:rsidP="00E02918">
      <w:pPr>
        <w:rPr>
          <w:b/>
          <w:szCs w:val="26"/>
        </w:rPr>
      </w:pPr>
      <w:r>
        <w:rPr>
          <w:b/>
          <w:szCs w:val="26"/>
        </w:rPr>
        <w:t>Zoznam zariadení</w:t>
      </w:r>
      <w:r w:rsidR="00E02918">
        <w:rPr>
          <w:b/>
          <w:szCs w:val="26"/>
        </w:rPr>
        <w:t>:</w:t>
      </w:r>
    </w:p>
    <w:p w:rsidR="007E3B82" w:rsidRDefault="007E3B82" w:rsidP="007E3B82">
      <w:pPr>
        <w:pStyle w:val="BodyText2"/>
        <w:spacing w:after="0" w:line="312" w:lineRule="auto"/>
        <w:jc w:val="both"/>
        <w:rPr>
          <w:rFonts w:cs="Arial"/>
        </w:rPr>
      </w:pPr>
    </w:p>
    <w:p w:rsidR="00E326FF" w:rsidRDefault="007E3B82" w:rsidP="00E326FF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 xml:space="preserve">Z1a </w:t>
      </w:r>
      <w:r w:rsidR="00E326FF" w:rsidRPr="00640D12">
        <w:rPr>
          <w:rFonts w:cs="Arial"/>
        </w:rPr>
        <w:t>p</w:t>
      </w:r>
      <w:r w:rsidRPr="007E3B82">
        <w:rPr>
          <w:rFonts w:cs="Arial"/>
        </w:rPr>
        <w:t xml:space="preserve"> </w:t>
      </w:r>
      <w:r>
        <w:rPr>
          <w:rFonts w:cs="Arial"/>
        </w:rPr>
        <w:t xml:space="preserve">prívodná časť umietnená v strojovni </w:t>
      </w:r>
      <w:r>
        <w:rPr>
          <w:rFonts w:cs="Arial"/>
        </w:rPr>
        <w:t>na 1.PP</w:t>
      </w:r>
    </w:p>
    <w:p w:rsidR="007E3B82" w:rsidRPr="00640D12" w:rsidRDefault="007E3B82" w:rsidP="00E326FF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Z1b odvod vzduchu umiestnený v </w:t>
      </w:r>
      <w:r>
        <w:rPr>
          <w:rFonts w:cs="Arial"/>
        </w:rPr>
        <w:t>podkroví</w:t>
      </w:r>
    </w:p>
    <w:p w:rsidR="00640D12" w:rsidRPr="007E3B82" w:rsidRDefault="007E3B82" w:rsidP="00640D12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Helvetica"/>
          <w:lang w:val="en-GB" w:eastAsia="sk-SK"/>
        </w:rPr>
        <w:t xml:space="preserve">Z3 </w:t>
      </w:r>
      <w:proofErr w:type="spellStart"/>
      <w:r>
        <w:rPr>
          <w:rFonts w:cs="Helvetica"/>
          <w:lang w:val="en-GB" w:eastAsia="sk-SK"/>
        </w:rPr>
        <w:t>o</w:t>
      </w:r>
      <w:r w:rsidRPr="007E3B82">
        <w:rPr>
          <w:rFonts w:cs="Helvetica"/>
          <w:lang w:val="en-GB" w:eastAsia="sk-SK"/>
        </w:rPr>
        <w:t>dsávanie</w:t>
      </w:r>
      <w:proofErr w:type="spellEnd"/>
      <w:r w:rsidRPr="007E3B82">
        <w:rPr>
          <w:rFonts w:cs="Helvetica"/>
          <w:lang w:val="en-GB" w:eastAsia="sk-SK"/>
        </w:rPr>
        <w:t xml:space="preserve"> </w:t>
      </w:r>
      <w:proofErr w:type="spellStart"/>
      <w:r w:rsidRPr="007E3B82">
        <w:rPr>
          <w:rFonts w:cs="Helvetica"/>
          <w:lang w:val="en-GB" w:eastAsia="sk-SK"/>
        </w:rPr>
        <w:t>vzduchu</w:t>
      </w:r>
      <w:proofErr w:type="spellEnd"/>
      <w:r w:rsidRPr="007E3B82">
        <w:rPr>
          <w:rFonts w:cs="Helvetica"/>
          <w:lang w:val="en-GB" w:eastAsia="sk-SK"/>
        </w:rPr>
        <w:t xml:space="preserve"> z </w:t>
      </w:r>
      <w:proofErr w:type="spellStart"/>
      <w:r w:rsidRPr="007E3B82">
        <w:rPr>
          <w:rFonts w:cs="Helvetica"/>
          <w:lang w:val="en-GB" w:eastAsia="sk-SK"/>
        </w:rPr>
        <w:t>hornej</w:t>
      </w:r>
      <w:proofErr w:type="spellEnd"/>
      <w:r w:rsidRPr="007E3B82">
        <w:rPr>
          <w:rFonts w:cs="Helvetica"/>
          <w:lang w:val="en-GB" w:eastAsia="sk-SK"/>
        </w:rPr>
        <w:t xml:space="preserve"> </w:t>
      </w:r>
      <w:proofErr w:type="spellStart"/>
      <w:r w:rsidRPr="007E3B82">
        <w:rPr>
          <w:rFonts w:cs="TTE26672C0t00"/>
          <w:lang w:val="en-GB" w:eastAsia="sk-SK"/>
        </w:rPr>
        <w:t>c</w:t>
      </w:r>
      <w:r w:rsidRPr="007E3B82">
        <w:rPr>
          <w:rFonts w:cs="Helvetica"/>
          <w:lang w:val="en-GB" w:eastAsia="sk-SK"/>
        </w:rPr>
        <w:t>asti</w:t>
      </w:r>
      <w:proofErr w:type="spellEnd"/>
      <w:r w:rsidRPr="007E3B82">
        <w:rPr>
          <w:rFonts w:cs="Helvetica"/>
          <w:lang w:val="en-GB" w:eastAsia="sk-SK"/>
        </w:rPr>
        <w:t xml:space="preserve"> </w:t>
      </w:r>
      <w:proofErr w:type="spellStart"/>
      <w:r w:rsidRPr="007E3B82">
        <w:rPr>
          <w:rFonts w:cs="Helvetica"/>
          <w:lang w:val="en-GB" w:eastAsia="sk-SK"/>
        </w:rPr>
        <w:t>auly</w:t>
      </w:r>
      <w:proofErr w:type="spellEnd"/>
      <w:r w:rsidRPr="007E3B82">
        <w:rPr>
          <w:rFonts w:cs="Helvetica"/>
          <w:lang w:val="en-GB" w:eastAsia="sk-SK"/>
        </w:rPr>
        <w:t xml:space="preserve"> do </w:t>
      </w:r>
      <w:proofErr w:type="spellStart"/>
      <w:r w:rsidRPr="007E3B82">
        <w:rPr>
          <w:rFonts w:cs="Helvetica"/>
          <w:lang w:val="en-GB" w:eastAsia="sk-SK"/>
        </w:rPr>
        <w:t>m</w:t>
      </w:r>
      <w:r>
        <w:rPr>
          <w:rFonts w:cs="Helvetica"/>
          <w:lang w:val="en-GB" w:eastAsia="sk-SK"/>
        </w:rPr>
        <w:t>edzipriestoru</w:t>
      </w:r>
      <w:proofErr w:type="spellEnd"/>
      <w:r>
        <w:rPr>
          <w:rFonts w:cs="Helvetica"/>
          <w:lang w:val="en-GB" w:eastAsia="sk-SK"/>
        </w:rPr>
        <w:t xml:space="preserve"> (</w:t>
      </w:r>
      <w:proofErr w:type="spellStart"/>
      <w:r>
        <w:rPr>
          <w:rFonts w:cs="Helvetica"/>
          <w:lang w:val="en-GB" w:eastAsia="sk-SK"/>
        </w:rPr>
        <w:t>nad</w:t>
      </w:r>
      <w:proofErr w:type="spellEnd"/>
      <w:r>
        <w:rPr>
          <w:rFonts w:cs="Helvetica"/>
          <w:lang w:val="en-GB" w:eastAsia="sk-SK"/>
        </w:rPr>
        <w:t xml:space="preserve"> </w:t>
      </w:r>
      <w:proofErr w:type="spellStart"/>
      <w:r>
        <w:rPr>
          <w:rFonts w:cs="Helvetica"/>
          <w:lang w:val="en-GB" w:eastAsia="sk-SK"/>
        </w:rPr>
        <w:t>strechou</w:t>
      </w:r>
      <w:proofErr w:type="spellEnd"/>
      <w:r>
        <w:rPr>
          <w:rFonts w:cs="Helvetica"/>
          <w:lang w:val="en-GB" w:eastAsia="sk-SK"/>
        </w:rPr>
        <w:t xml:space="preserve"> 1.NP)</w:t>
      </w:r>
    </w:p>
    <w:p w:rsidR="007E3B82" w:rsidRDefault="007E3B82" w:rsidP="00640D12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Z4 odsávanie vzduchu z hornej časti auly do exteriéru (nad strechou 1.NP)</w:t>
      </w:r>
    </w:p>
    <w:p w:rsidR="007E3B82" w:rsidRDefault="007E3B82" w:rsidP="00640D12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CHJ1-3 chladiace jednotky umiestnené na streche</w:t>
      </w:r>
    </w:p>
    <w:p w:rsidR="007E3B82" w:rsidRDefault="007E3B82" w:rsidP="007E3B82">
      <w:pPr>
        <w:pStyle w:val="BodyText2"/>
        <w:spacing w:after="0" w:line="312" w:lineRule="auto"/>
        <w:jc w:val="both"/>
        <w:rPr>
          <w:rFonts w:cs="Arial"/>
        </w:rPr>
      </w:pPr>
    </w:p>
    <w:p w:rsidR="007E3B82" w:rsidRDefault="007E3B82" w:rsidP="007E3B82">
      <w:pPr>
        <w:rPr>
          <w:b/>
          <w:szCs w:val="26"/>
        </w:rPr>
      </w:pPr>
      <w:r>
        <w:rPr>
          <w:b/>
          <w:szCs w:val="26"/>
        </w:rPr>
        <w:t>Rozvádzače MaR</w:t>
      </w:r>
      <w:r>
        <w:rPr>
          <w:b/>
          <w:szCs w:val="26"/>
        </w:rPr>
        <w:t>:</w:t>
      </w:r>
    </w:p>
    <w:p w:rsidR="007E3B82" w:rsidRDefault="007E3B82" w:rsidP="007E3B82">
      <w:pPr>
        <w:rPr>
          <w:b/>
          <w:szCs w:val="26"/>
        </w:rPr>
      </w:pPr>
    </w:p>
    <w:p w:rsidR="007E3B82" w:rsidRDefault="007E3B82" w:rsidP="007E3B82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RDT1 v strojovni na 1.PP</w:t>
      </w:r>
    </w:p>
    <w:p w:rsidR="00023DA0" w:rsidRDefault="007E3B82" w:rsidP="00023DA0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RDT2 na streche (pri chladiacich jednotkách)</w:t>
      </w:r>
    </w:p>
    <w:p w:rsidR="007E3B82" w:rsidRPr="007E3B82" w:rsidRDefault="007E3B82" w:rsidP="007E3B82">
      <w:pPr>
        <w:pStyle w:val="BodyText2"/>
        <w:spacing w:after="0" w:line="312" w:lineRule="auto"/>
        <w:ind w:left="360"/>
        <w:jc w:val="both"/>
        <w:rPr>
          <w:rFonts w:cs="Arial"/>
        </w:rPr>
      </w:pPr>
    </w:p>
    <w:p w:rsidR="00023DA0" w:rsidRDefault="00023DA0" w:rsidP="00023DA0">
      <w:pPr>
        <w:pStyle w:val="BodyText2"/>
        <w:spacing w:after="0" w:line="312" w:lineRule="auto"/>
        <w:ind w:firstLine="360"/>
        <w:jc w:val="both"/>
        <w:rPr>
          <w:rFonts w:cs="Arial"/>
        </w:rPr>
      </w:pPr>
      <w:r>
        <w:rPr>
          <w:rFonts w:cs="Arial"/>
        </w:rPr>
        <w:t>V garážach sú jednotlivé poschodia odvetrávané samostne</w:t>
      </w:r>
      <w:r w:rsidR="00574F1E">
        <w:rPr>
          <w:rFonts w:cs="Arial"/>
        </w:rPr>
        <w:t xml:space="preserve">. Na každom poschodí sa spúšťajú všetky VZT jednotky </w:t>
      </w:r>
      <w:r w:rsidR="00783090">
        <w:rPr>
          <w:rFonts w:cs="Arial"/>
        </w:rPr>
        <w:t>spolu</w:t>
      </w:r>
      <w:r w:rsidR="00574F1E">
        <w:rPr>
          <w:rFonts w:cs="Arial"/>
        </w:rPr>
        <w:t>. Rozdelenie VZT jednotiek na poschodiach je nasledovné:</w:t>
      </w:r>
    </w:p>
    <w:p w:rsidR="00574F1E" w:rsidRDefault="00574F1E" w:rsidP="00023DA0">
      <w:pPr>
        <w:pStyle w:val="BodyText2"/>
        <w:spacing w:after="0" w:line="312" w:lineRule="auto"/>
        <w:ind w:firstLine="360"/>
        <w:jc w:val="both"/>
        <w:rPr>
          <w:rFonts w:cs="Arial"/>
        </w:rPr>
      </w:pPr>
    </w:p>
    <w:p w:rsidR="00023DA0" w:rsidRDefault="00023DA0" w:rsidP="00023DA0">
      <w:pPr>
        <w:pStyle w:val="BodyText2"/>
        <w:spacing w:after="0" w:line="312" w:lineRule="auto"/>
        <w:ind w:firstLine="360"/>
        <w:jc w:val="both"/>
        <w:rPr>
          <w:rFonts w:cs="Arial"/>
        </w:rPr>
      </w:pPr>
      <w:r>
        <w:rPr>
          <w:rFonts w:cs="Arial"/>
        </w:rPr>
        <w:t>1.PP – VZT 9.1, VZT 9.2, VZT10</w:t>
      </w:r>
    </w:p>
    <w:p w:rsidR="00023DA0" w:rsidRDefault="00023DA0" w:rsidP="00023DA0">
      <w:pPr>
        <w:pStyle w:val="BodyText2"/>
        <w:spacing w:after="0" w:line="312" w:lineRule="auto"/>
        <w:ind w:firstLine="360"/>
        <w:jc w:val="both"/>
        <w:rPr>
          <w:rFonts w:cs="Arial"/>
        </w:rPr>
      </w:pPr>
      <w:r>
        <w:rPr>
          <w:rFonts w:cs="Arial"/>
        </w:rPr>
        <w:t>2.PP – VZT 11.1, VZT 11.2, VZT12</w:t>
      </w:r>
      <w:bookmarkStart w:id="0" w:name="_GoBack"/>
      <w:bookmarkEnd w:id="0"/>
    </w:p>
    <w:p w:rsidR="00023DA0" w:rsidRPr="00023DA0" w:rsidRDefault="00023DA0" w:rsidP="00023DA0">
      <w:pPr>
        <w:pStyle w:val="BodyText2"/>
        <w:spacing w:after="0" w:line="312" w:lineRule="auto"/>
        <w:ind w:firstLine="360"/>
        <w:jc w:val="both"/>
        <w:rPr>
          <w:rFonts w:cs="Arial"/>
          <w:lang w:val="en-GB"/>
        </w:rPr>
      </w:pPr>
      <w:r>
        <w:rPr>
          <w:rFonts w:cs="Arial"/>
        </w:rPr>
        <w:t>3.PP – VZT13, VZT 14</w:t>
      </w:r>
    </w:p>
    <w:p w:rsidR="00640D12" w:rsidRPr="00640D12" w:rsidRDefault="00640D12" w:rsidP="00640D12">
      <w:pPr>
        <w:pStyle w:val="BodyText2"/>
        <w:spacing w:after="0" w:line="312" w:lineRule="auto"/>
        <w:ind w:left="720"/>
        <w:jc w:val="both"/>
        <w:rPr>
          <w:rFonts w:cs="Arial"/>
        </w:rPr>
      </w:pPr>
    </w:p>
    <w:p w:rsidR="00640D12" w:rsidRDefault="00640D12" w:rsidP="00783090">
      <w:pPr>
        <w:pStyle w:val="BodyText2"/>
        <w:tabs>
          <w:tab w:val="left" w:pos="851"/>
        </w:tabs>
        <w:spacing w:line="312" w:lineRule="auto"/>
        <w:ind w:firstLine="426"/>
        <w:jc w:val="both"/>
      </w:pPr>
      <w:r w:rsidRPr="00640D12">
        <w:t>Pri aktivácii prekročenia CO aspoň jedného hlásiča na príslušnom poschodí sa</w:t>
      </w:r>
      <w:r w:rsidR="00574F1E">
        <w:t xml:space="preserve"> začne otvárať klapka na VZT jednotke a následne sa spúšťa odťahový ventilátor na požadovaný výkon podľa stupňa prekročenia CO.</w:t>
      </w:r>
      <w:r w:rsidR="00783090">
        <w:t xml:space="preserve"> Výkon každého odťahového ventilátora je riadený frekvenčným meničom. </w:t>
      </w:r>
      <w:r w:rsidR="00574F1E">
        <w:t>Nastavenie požadovaného výkonu odťahových ventilátorov (pre 1.stupeň CO a 2.stupeň CO) sa robí na stránke NASTAVENIA.</w:t>
      </w:r>
      <w:r w:rsidRPr="00640D12">
        <w:t xml:space="preserve"> Prevetrávanie garáží je možné spustiť aj pomocou nastaviteľných časových programov </w:t>
      </w:r>
      <w:r w:rsidR="00574F1E">
        <w:t xml:space="preserve">(stránka CAS.PROGRAM) </w:t>
      </w:r>
      <w:r w:rsidRPr="00640D12">
        <w:t>alebo pomocou predvoľby stáleho chodu</w:t>
      </w:r>
      <w:r w:rsidR="00574F1E">
        <w:t xml:space="preserve"> (stránka NASTAVENIA).</w:t>
      </w:r>
    </w:p>
    <w:p w:rsidR="00574F1E" w:rsidRDefault="00574F1E" w:rsidP="00574F1E">
      <w:pPr>
        <w:pStyle w:val="BodyText2"/>
        <w:tabs>
          <w:tab w:val="left" w:pos="851"/>
        </w:tabs>
        <w:spacing w:line="312" w:lineRule="auto"/>
        <w:ind w:firstLine="426"/>
        <w:jc w:val="both"/>
      </w:pPr>
      <w:r>
        <w:t>CAS.PROGRAM má voľby:</w:t>
      </w:r>
    </w:p>
    <w:p w:rsidR="00574F1E" w:rsidRDefault="00574F1E" w:rsidP="00574F1E">
      <w:pPr>
        <w:pStyle w:val="BodyText2"/>
        <w:tabs>
          <w:tab w:val="left" w:pos="851"/>
        </w:tabs>
        <w:spacing w:line="312" w:lineRule="auto"/>
        <w:ind w:firstLine="426"/>
        <w:jc w:val="both"/>
      </w:pPr>
      <w:r>
        <w:t xml:space="preserve"> AUT – odťahové ventilátory sa </w:t>
      </w:r>
      <w:r w:rsidR="00162C42">
        <w:t xml:space="preserve">v určenom čase </w:t>
      </w:r>
      <w:r>
        <w:t>zapínajú podľa snímačov CO s dobehom 1 min.</w:t>
      </w:r>
    </w:p>
    <w:p w:rsidR="00574F1E" w:rsidRDefault="00574F1E" w:rsidP="00162C42">
      <w:pPr>
        <w:pStyle w:val="BodyText2"/>
        <w:tabs>
          <w:tab w:val="left" w:pos="851"/>
        </w:tabs>
        <w:spacing w:line="312" w:lineRule="auto"/>
        <w:ind w:left="1134" w:hanging="708"/>
        <w:jc w:val="both"/>
      </w:pPr>
      <w:r>
        <w:t>1.ST – odťahové ventilátory idú v určenom čase trvale na výkon pre 1.stupen CO</w:t>
      </w:r>
      <w:r w:rsidR="00162C42">
        <w:t>, v prípade prekročenia     2.stupna CO sa výkon odťahových ventilátorov zvýši na výkon pre 2.stupen CO</w:t>
      </w:r>
    </w:p>
    <w:p w:rsidR="00162C42" w:rsidRDefault="00162C42" w:rsidP="00162C42">
      <w:pPr>
        <w:pStyle w:val="BodyText2"/>
        <w:tabs>
          <w:tab w:val="left" w:pos="851"/>
        </w:tabs>
        <w:spacing w:line="312" w:lineRule="auto"/>
        <w:ind w:left="1134" w:hanging="708"/>
        <w:jc w:val="both"/>
      </w:pPr>
      <w:r>
        <w:t>2.ST – odťahové ventilátory idú v určenom čase trvale na výkon pre 2.stupen CO</w:t>
      </w:r>
    </w:p>
    <w:p w:rsidR="00162C42" w:rsidRDefault="00162C42" w:rsidP="00162C42">
      <w:pPr>
        <w:pStyle w:val="BodyText2"/>
        <w:tabs>
          <w:tab w:val="left" w:pos="851"/>
        </w:tabs>
        <w:spacing w:line="312" w:lineRule="auto"/>
        <w:ind w:left="1134" w:hanging="708"/>
        <w:jc w:val="both"/>
      </w:pPr>
      <w:r>
        <w:t>Predvoľba stáleho chodu (stránka NASATVENIA / Režim prevádzky odťah. ventilát</w:t>
      </w:r>
      <w:r w:rsidR="00783090">
        <w:t>orov</w:t>
      </w:r>
      <w:r>
        <w:t>)</w:t>
      </w:r>
      <w:r w:rsidR="00783090">
        <w:t xml:space="preserve"> má voľby:</w:t>
      </w:r>
    </w:p>
    <w:p w:rsidR="00783090" w:rsidRDefault="00783090" w:rsidP="00783090">
      <w:pPr>
        <w:pStyle w:val="BodyText2"/>
        <w:tabs>
          <w:tab w:val="left" w:pos="851"/>
        </w:tabs>
        <w:spacing w:line="312" w:lineRule="auto"/>
        <w:ind w:firstLine="426"/>
        <w:jc w:val="both"/>
      </w:pPr>
      <w:r>
        <w:t>AUT</w:t>
      </w:r>
      <w:r w:rsidR="00552E38">
        <w:t xml:space="preserve"> </w:t>
      </w:r>
      <w:r>
        <w:t xml:space="preserve"> – odťahové </w:t>
      </w:r>
      <w:r w:rsidR="00552E38">
        <w:t>ventilátory sa zapínajú podľa ČAS.PROGRAM</w:t>
      </w:r>
      <w:r>
        <w:t>.</w:t>
      </w:r>
    </w:p>
    <w:p w:rsidR="00783090" w:rsidRDefault="00783090" w:rsidP="00783090">
      <w:pPr>
        <w:pStyle w:val="BodyText2"/>
        <w:tabs>
          <w:tab w:val="left" w:pos="851"/>
        </w:tabs>
        <w:spacing w:line="312" w:lineRule="auto"/>
        <w:ind w:left="1134" w:hanging="708"/>
        <w:jc w:val="both"/>
      </w:pPr>
      <w:r>
        <w:lastRenderedPageBreak/>
        <w:t xml:space="preserve">1.ST – odťahové ventilátory </w:t>
      </w:r>
      <w:r w:rsidR="00552E38">
        <w:t>zapnuté</w:t>
      </w:r>
      <w:r>
        <w:t xml:space="preserve"> trvale na výkon pre 1.stupen CO, v prípade prekročenia     2.stupna CO sa výkon odťahových ventilátorov zvýši na výkon pre 2.stupen CO</w:t>
      </w:r>
    </w:p>
    <w:p w:rsidR="00783090" w:rsidRDefault="00783090" w:rsidP="00783090">
      <w:pPr>
        <w:pStyle w:val="BodyText2"/>
        <w:tabs>
          <w:tab w:val="left" w:pos="851"/>
        </w:tabs>
        <w:spacing w:line="312" w:lineRule="auto"/>
        <w:ind w:left="1134" w:hanging="708"/>
        <w:jc w:val="both"/>
      </w:pPr>
      <w:r>
        <w:t xml:space="preserve">2.ST – odťahové ventilátory </w:t>
      </w:r>
      <w:r w:rsidR="00552E38">
        <w:t xml:space="preserve">zapnuté </w:t>
      </w:r>
      <w:r>
        <w:t>trvale na výkon pre 2.stupen CO</w:t>
      </w:r>
    </w:p>
    <w:p w:rsidR="00783090" w:rsidRDefault="00783090" w:rsidP="00162C42">
      <w:pPr>
        <w:pStyle w:val="BodyText2"/>
        <w:tabs>
          <w:tab w:val="left" w:pos="851"/>
        </w:tabs>
        <w:spacing w:line="312" w:lineRule="auto"/>
        <w:ind w:left="1134" w:hanging="708"/>
        <w:jc w:val="both"/>
      </w:pPr>
    </w:p>
    <w:p w:rsidR="00574F1E" w:rsidRDefault="00574F1E" w:rsidP="00574F1E">
      <w:pPr>
        <w:pStyle w:val="BodyText2"/>
        <w:tabs>
          <w:tab w:val="left" w:pos="851"/>
        </w:tabs>
        <w:spacing w:line="312" w:lineRule="auto"/>
        <w:ind w:firstLine="426"/>
        <w:jc w:val="both"/>
      </w:pPr>
    </w:p>
    <w:p w:rsidR="00552E38" w:rsidRDefault="00552E38" w:rsidP="00AF5E99">
      <w:pPr>
        <w:pStyle w:val="BodyText2"/>
        <w:spacing w:line="312" w:lineRule="auto"/>
        <w:ind w:firstLine="360"/>
        <w:rPr>
          <w:rFonts w:cs="Arial"/>
        </w:rPr>
      </w:pPr>
      <w:r>
        <w:rPr>
          <w:rFonts w:cs="Arial"/>
        </w:rPr>
        <w:t>Odťahové ventilátory je možné trvalo vypnúť prepínačom na dverách rozvádzača alebo servisným vypínačom priamo na odťahovom ventilátore.</w:t>
      </w:r>
    </w:p>
    <w:p w:rsidR="0007123D" w:rsidRPr="0007123D" w:rsidRDefault="0007123D" w:rsidP="0007123D">
      <w:pPr>
        <w:pStyle w:val="BodyText2"/>
        <w:tabs>
          <w:tab w:val="left" w:pos="851"/>
        </w:tabs>
        <w:spacing w:line="312" w:lineRule="auto"/>
      </w:pPr>
      <w:r>
        <w:rPr>
          <w:rFonts w:cs="Arial"/>
        </w:rPr>
        <w:t>Do odvodného potrubia odťahových ventilátorov VZT13 a VZT14 sú</w:t>
      </w:r>
      <w:r w:rsidRPr="006867BE">
        <w:t xml:space="preserve"> inštalované samočinné požiarne klapky, ktorých koncová polo</w:t>
      </w:r>
      <w:r>
        <w:t>ha je monitorovaná systémom</w:t>
      </w:r>
      <w:r w:rsidRPr="006867BE">
        <w:t xml:space="preserve"> MaR.  Pri uzatvorení aspoň jednej požiarnej klapky dôjde k okamžitému odstaveniu celého príslušného zariadenia VZT. O uzatvorení klapky je obsluha informovaná cez operačný panel. Chod zariadenia VZT bude odblokovaný po preverení stavu obsluhou a ručnom otvorení uzatvorenej klapky v potrubí.</w:t>
      </w:r>
    </w:p>
    <w:p w:rsidR="00AB3718" w:rsidRDefault="00FE64FB" w:rsidP="00AF5E99">
      <w:pPr>
        <w:pStyle w:val="BodyText2"/>
        <w:spacing w:line="312" w:lineRule="auto"/>
        <w:ind w:firstLine="360"/>
        <w:rPr>
          <w:rFonts w:cs="Arial"/>
        </w:rPr>
      </w:pPr>
      <w:r w:rsidRPr="00D854AF">
        <w:rPr>
          <w:rFonts w:cs="Arial"/>
        </w:rPr>
        <w:t>P</w:t>
      </w:r>
      <w:r w:rsidR="00783090">
        <w:rPr>
          <w:rFonts w:cs="Arial"/>
        </w:rPr>
        <w:t>rehľad o stave technológie odvetrania garáže je na stránke SCHEMA. Zobrazené sú informácie o stave CO (1st, 2st, porucha), požiarnych klapiek (len na 3.PP). Pre každý ventilátor sa zobrazuje aktuálny a žiadaný výkon, porucha frekvenčného meniča a stav VYP manuálneho prepínače na rozvádzači.</w:t>
      </w:r>
      <w:r w:rsidR="00783090" w:rsidRPr="00E02918">
        <w:rPr>
          <w:rFonts w:cs="Arial"/>
        </w:rPr>
        <w:t xml:space="preserve"> </w:t>
      </w:r>
    </w:p>
    <w:p w:rsidR="002E6D3C" w:rsidRDefault="002E6D3C" w:rsidP="00AF5E99">
      <w:pPr>
        <w:pStyle w:val="BodyText2"/>
        <w:spacing w:line="312" w:lineRule="auto"/>
        <w:ind w:firstLine="360"/>
        <w:rPr>
          <w:rFonts w:cs="Arial"/>
        </w:rPr>
      </w:pPr>
      <w:r>
        <w:rPr>
          <w:rFonts w:cs="Arial"/>
          <w:noProof/>
          <w:lang w:val="en-GB" w:eastAsia="en-GB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5742305</wp:posOffset>
            </wp:positionH>
            <wp:positionV relativeFrom="page">
              <wp:posOffset>4295775</wp:posOffset>
            </wp:positionV>
            <wp:extent cx="67627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296" y="20661"/>
                <wp:lineTo x="2129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e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>Zoznam poruchových stavov je na stránke ALARMY. V prípade frekvenčného meniča je zobrazené aj číslo poruchy. Pokial zariadenie vyžaduje reset po predchádzajúcej poruche je tlacidlo reset v modrej farbe</w:t>
      </w:r>
    </w:p>
    <w:p w:rsidR="00AF5E99" w:rsidRDefault="00AF5E99" w:rsidP="00AF5E99">
      <w:pPr>
        <w:pStyle w:val="BodyText2"/>
        <w:spacing w:line="312" w:lineRule="auto"/>
        <w:ind w:firstLine="360"/>
        <w:rPr>
          <w:rFonts w:cs="Arial"/>
        </w:rPr>
      </w:pPr>
    </w:p>
    <w:p w:rsidR="00E02918" w:rsidRDefault="00E02918" w:rsidP="00E02918">
      <w:pPr>
        <w:rPr>
          <w:b/>
          <w:szCs w:val="26"/>
        </w:rPr>
      </w:pPr>
      <w:r>
        <w:rPr>
          <w:b/>
          <w:szCs w:val="26"/>
        </w:rPr>
        <w:t>Vetranie pivničných kobiek:</w:t>
      </w:r>
    </w:p>
    <w:p w:rsidR="00E02918" w:rsidRDefault="00E02918" w:rsidP="000E0E17">
      <w:pPr>
        <w:rPr>
          <w:b/>
          <w:szCs w:val="26"/>
          <w:u w:val="single"/>
        </w:rPr>
      </w:pPr>
    </w:p>
    <w:p w:rsidR="00AF5E99" w:rsidRDefault="00D854AF" w:rsidP="00D854AF">
      <w:pPr>
        <w:pStyle w:val="boris"/>
        <w:spacing w:line="312" w:lineRule="auto"/>
        <w:ind w:firstLine="360"/>
        <w:jc w:val="both"/>
        <w:rPr>
          <w:rFonts w:ascii="Arial Narrow" w:hAnsi="Arial Narrow"/>
          <w:sz w:val="24"/>
          <w:szCs w:val="24"/>
        </w:rPr>
      </w:pPr>
      <w:r w:rsidRPr="00D854AF">
        <w:rPr>
          <w:rFonts w:ascii="Arial Narrow" w:hAnsi="Arial Narrow"/>
          <w:sz w:val="24"/>
          <w:szCs w:val="24"/>
        </w:rPr>
        <w:t>Priestory p</w:t>
      </w:r>
      <w:r w:rsidR="00AF5E99">
        <w:rPr>
          <w:rFonts w:ascii="Arial Narrow" w:hAnsi="Arial Narrow"/>
          <w:sz w:val="24"/>
          <w:szCs w:val="24"/>
        </w:rPr>
        <w:t>ivníc na</w:t>
      </w:r>
      <w:r>
        <w:rPr>
          <w:rFonts w:ascii="Arial Narrow" w:hAnsi="Arial Narrow"/>
          <w:sz w:val="24"/>
          <w:szCs w:val="24"/>
        </w:rPr>
        <w:t xml:space="preserve"> sú vetrané</w:t>
      </w:r>
      <w:r w:rsidRPr="00D854AF">
        <w:rPr>
          <w:rFonts w:ascii="Arial Narrow" w:hAnsi="Arial Narrow"/>
          <w:sz w:val="24"/>
          <w:szCs w:val="24"/>
        </w:rPr>
        <w:t xml:space="preserve"> VZT</w:t>
      </w:r>
      <w:r>
        <w:rPr>
          <w:rFonts w:ascii="Arial Narrow" w:hAnsi="Arial Narrow"/>
          <w:sz w:val="24"/>
          <w:szCs w:val="24"/>
        </w:rPr>
        <w:t xml:space="preserve"> jednotkami</w:t>
      </w:r>
      <w:r w:rsidR="00AF5E99">
        <w:rPr>
          <w:rFonts w:ascii="Arial Narrow" w:hAnsi="Arial Narrow"/>
          <w:sz w:val="24"/>
          <w:szCs w:val="24"/>
        </w:rPr>
        <w:t xml:space="preserve"> nasledovne:</w:t>
      </w:r>
    </w:p>
    <w:p w:rsidR="00AF5E99" w:rsidRDefault="00AF5E99" w:rsidP="00D854AF">
      <w:pPr>
        <w:pStyle w:val="boris"/>
        <w:spacing w:line="312" w:lineRule="auto"/>
        <w:ind w:firstLine="360"/>
        <w:jc w:val="both"/>
        <w:rPr>
          <w:rFonts w:ascii="Arial Narrow" w:hAnsi="Arial Narrow"/>
          <w:sz w:val="24"/>
          <w:szCs w:val="24"/>
        </w:rPr>
      </w:pPr>
    </w:p>
    <w:p w:rsidR="00AF5E99" w:rsidRDefault="00AF5E99" w:rsidP="00AF5E99">
      <w:pPr>
        <w:pStyle w:val="BodyText2"/>
        <w:spacing w:after="0" w:line="312" w:lineRule="auto"/>
        <w:ind w:firstLine="360"/>
        <w:jc w:val="both"/>
        <w:rPr>
          <w:rFonts w:cs="Arial"/>
        </w:rPr>
      </w:pPr>
      <w:r>
        <w:rPr>
          <w:rFonts w:cs="Arial"/>
        </w:rPr>
        <w:t>1.PP – VZT 7.1, VZT 7.2, VZT 7.3</w:t>
      </w:r>
      <w:r w:rsidR="007B7AB3">
        <w:rPr>
          <w:rFonts w:cs="Arial"/>
        </w:rPr>
        <w:t>-</w:t>
      </w:r>
    </w:p>
    <w:p w:rsidR="00AF5E99" w:rsidRDefault="00AF5E99" w:rsidP="00AF5E99">
      <w:pPr>
        <w:pStyle w:val="BodyText2"/>
        <w:spacing w:after="0" w:line="312" w:lineRule="auto"/>
        <w:ind w:firstLine="360"/>
        <w:jc w:val="both"/>
        <w:rPr>
          <w:rFonts w:cs="Arial"/>
        </w:rPr>
      </w:pPr>
      <w:r>
        <w:rPr>
          <w:rFonts w:cs="Arial"/>
        </w:rPr>
        <w:t>2.PP – VZT 8.1, VZT 8.2, VZT 8.3</w:t>
      </w:r>
    </w:p>
    <w:p w:rsidR="00AF5E99" w:rsidRPr="00023DA0" w:rsidRDefault="00AF5E99" w:rsidP="00AF5E99">
      <w:pPr>
        <w:pStyle w:val="BodyText2"/>
        <w:spacing w:after="0" w:line="312" w:lineRule="auto"/>
        <w:ind w:firstLine="360"/>
        <w:jc w:val="both"/>
        <w:rPr>
          <w:rFonts w:cs="Arial"/>
          <w:lang w:val="en-GB"/>
        </w:rPr>
      </w:pPr>
      <w:r>
        <w:rPr>
          <w:rFonts w:cs="Arial"/>
        </w:rPr>
        <w:t>3.PP – nie sú pivničné kobky</w:t>
      </w:r>
    </w:p>
    <w:p w:rsidR="00CA0B28" w:rsidRDefault="00CA0B28" w:rsidP="00CA0B28">
      <w:pPr>
        <w:pStyle w:val="boris"/>
        <w:spacing w:line="312" w:lineRule="auto"/>
        <w:jc w:val="both"/>
        <w:rPr>
          <w:rFonts w:ascii="Arial Narrow" w:hAnsi="Arial Narrow"/>
          <w:sz w:val="24"/>
          <w:szCs w:val="24"/>
        </w:rPr>
      </w:pPr>
    </w:p>
    <w:p w:rsidR="00D854AF" w:rsidRDefault="00D854AF" w:rsidP="00CA0B28">
      <w:pPr>
        <w:pStyle w:val="boris"/>
        <w:spacing w:line="312" w:lineRule="auto"/>
        <w:ind w:firstLine="360"/>
        <w:jc w:val="both"/>
        <w:rPr>
          <w:rFonts w:ascii="Arial Narrow" w:hAnsi="Arial Narrow"/>
          <w:sz w:val="24"/>
          <w:szCs w:val="24"/>
        </w:rPr>
      </w:pPr>
      <w:r w:rsidRPr="00D854AF">
        <w:rPr>
          <w:rFonts w:ascii="Arial Narrow" w:hAnsi="Arial Narrow"/>
          <w:sz w:val="24"/>
          <w:szCs w:val="24"/>
        </w:rPr>
        <w:t xml:space="preserve">VZT je možné ovládať na rozvádzači prepínačom Aut/0/Ruč. Pri automatickom režime (poloha Aut) je </w:t>
      </w:r>
      <w:r>
        <w:rPr>
          <w:rFonts w:ascii="Arial Narrow" w:hAnsi="Arial Narrow"/>
          <w:sz w:val="24"/>
          <w:szCs w:val="24"/>
        </w:rPr>
        <w:t>VZT zariadenie riadené</w:t>
      </w:r>
      <w:r w:rsidRPr="00D854AF">
        <w:rPr>
          <w:rFonts w:ascii="Arial Narrow" w:hAnsi="Arial Narrow"/>
          <w:sz w:val="24"/>
          <w:szCs w:val="24"/>
        </w:rPr>
        <w:t xml:space="preserve"> pomocou </w:t>
      </w:r>
      <w:r>
        <w:rPr>
          <w:rFonts w:ascii="Arial Narrow" w:hAnsi="Arial Narrow"/>
          <w:sz w:val="24"/>
          <w:szCs w:val="24"/>
        </w:rPr>
        <w:t>časového</w:t>
      </w:r>
      <w:r w:rsidRPr="00D854AF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programu</w:t>
      </w:r>
      <w:r w:rsidRPr="00D854AF">
        <w:rPr>
          <w:rFonts w:ascii="Arial Narrow" w:hAnsi="Arial Narrow"/>
          <w:sz w:val="24"/>
          <w:szCs w:val="24"/>
        </w:rPr>
        <w:t xml:space="preserve"> alebo pomocou stáleho chodu</w:t>
      </w:r>
      <w:r w:rsidR="00CA0B28">
        <w:rPr>
          <w:rFonts w:ascii="Arial Narrow" w:hAnsi="Arial Narrow"/>
          <w:sz w:val="24"/>
          <w:szCs w:val="24"/>
        </w:rPr>
        <w:t xml:space="preserve">. </w:t>
      </w:r>
      <w:r w:rsidRPr="00D854AF">
        <w:rPr>
          <w:rFonts w:ascii="Arial Narrow" w:hAnsi="Arial Narrow"/>
          <w:sz w:val="24"/>
          <w:szCs w:val="24"/>
        </w:rPr>
        <w:t>V režime Ruč sa jedná len o zapnutie ventilátorov, všetky automatické funkcie (otvorenie prívodnej a odvodnej klapky, regulácia teploty a  pod.) sa aktivujú len pri spustení v režime Aut. V automatickom režime (poloha Aut) je zariadenie VZT plne ovládané riadiacim systémom a sú aktivované všetky automatické a ochranné funkcie zariadenia.</w:t>
      </w:r>
    </w:p>
    <w:p w:rsidR="00CA0B28" w:rsidRDefault="00CA0B28" w:rsidP="00552E38">
      <w:pPr>
        <w:pStyle w:val="BodyText2"/>
        <w:tabs>
          <w:tab w:val="left" w:pos="851"/>
        </w:tabs>
        <w:spacing w:line="312" w:lineRule="auto"/>
      </w:pPr>
      <w:r>
        <w:tab/>
      </w:r>
      <w:r w:rsidRPr="00BC79C6">
        <w:t>V automat</w:t>
      </w:r>
      <w:r>
        <w:t xml:space="preserve">ickej prevádzke systém </w:t>
      </w:r>
      <w:r w:rsidR="00552E38">
        <w:t xml:space="preserve">podľa časového programu zapína VZT jednotku ktorá prevetráva a </w:t>
      </w:r>
      <w:r>
        <w:t>zabezpečuje</w:t>
      </w:r>
      <w:r w:rsidRPr="00BC79C6">
        <w:t xml:space="preserve"> žiadanú teplotu </w:t>
      </w:r>
      <w:r>
        <w:t>odvodného vzduchu</w:t>
      </w:r>
      <w:r w:rsidRPr="00BC79C6">
        <w:t xml:space="preserve"> priestore</w:t>
      </w:r>
      <w:r>
        <w:t xml:space="preserve"> (stránka NASTAVENIA)</w:t>
      </w:r>
      <w:r w:rsidRPr="00BC79C6">
        <w:t xml:space="preserve">. </w:t>
      </w:r>
      <w:r>
        <w:t xml:space="preserve">Riadiaci systém reguluje žiadanú teplotu prívodného vzduchu v rozsahu minimálna teplota až maximálna teplota prívodného vzduch </w:t>
      </w:r>
      <w:r>
        <w:lastRenderedPageBreak/>
        <w:t>(stránka NASTAVENIA) a následne výkon el. ohrievača tak aby bola dosiahnutá a udržiavaná žiadaná teplota odvodného vzduchu z príslušných priestorov.</w:t>
      </w:r>
    </w:p>
    <w:p w:rsidR="00552E38" w:rsidRDefault="00552E38" w:rsidP="00552E38">
      <w:pPr>
        <w:pStyle w:val="BodyText2"/>
        <w:tabs>
          <w:tab w:val="left" w:pos="851"/>
        </w:tabs>
        <w:spacing w:line="312" w:lineRule="auto"/>
        <w:ind w:firstLine="426"/>
        <w:jc w:val="both"/>
      </w:pPr>
      <w:r>
        <w:t>CAS.PROGRAM má voľby:</w:t>
      </w:r>
    </w:p>
    <w:p w:rsidR="00552E38" w:rsidRDefault="00552E38" w:rsidP="00552E38">
      <w:pPr>
        <w:pStyle w:val="BodyText2"/>
        <w:tabs>
          <w:tab w:val="left" w:pos="851"/>
        </w:tabs>
        <w:spacing w:line="312" w:lineRule="auto"/>
        <w:ind w:firstLine="426"/>
        <w:jc w:val="both"/>
      </w:pPr>
      <w:r>
        <w:t xml:space="preserve"> VYP – v určenom čase je VZT jednotka vypnutá</w:t>
      </w:r>
    </w:p>
    <w:p w:rsidR="00552E38" w:rsidRDefault="00552E38" w:rsidP="00552E38">
      <w:pPr>
        <w:pStyle w:val="BodyText2"/>
        <w:tabs>
          <w:tab w:val="left" w:pos="851"/>
        </w:tabs>
        <w:spacing w:line="312" w:lineRule="auto"/>
        <w:ind w:left="1134" w:hanging="708"/>
        <w:jc w:val="both"/>
      </w:pPr>
      <w:r>
        <w:t xml:space="preserve">ZAP – v určenom čase je VZT jednotka v chode </w:t>
      </w:r>
    </w:p>
    <w:p w:rsidR="00552E38" w:rsidRDefault="00552E38" w:rsidP="00552E38">
      <w:pPr>
        <w:pStyle w:val="BodyText2"/>
        <w:tabs>
          <w:tab w:val="left" w:pos="851"/>
        </w:tabs>
        <w:spacing w:line="312" w:lineRule="auto"/>
        <w:ind w:left="1134" w:hanging="708"/>
        <w:jc w:val="both"/>
      </w:pPr>
      <w:r>
        <w:t>Predvoľba stáleho chodu (stránka NASATVENIA / Režim prevádzky odťah. ventilátorov) má voľby:</w:t>
      </w:r>
    </w:p>
    <w:p w:rsidR="00552E38" w:rsidRDefault="00552E38" w:rsidP="00552E38">
      <w:pPr>
        <w:pStyle w:val="BodyText2"/>
        <w:tabs>
          <w:tab w:val="left" w:pos="851"/>
        </w:tabs>
        <w:spacing w:line="312" w:lineRule="auto"/>
        <w:ind w:firstLine="426"/>
        <w:jc w:val="both"/>
      </w:pPr>
      <w:r>
        <w:t>AUT – VZT jednotka sa zapína a vypína podľa CAS.PROGRAMU</w:t>
      </w:r>
    </w:p>
    <w:p w:rsidR="00552E38" w:rsidRDefault="00552E38" w:rsidP="00552E38">
      <w:pPr>
        <w:pStyle w:val="BodyText2"/>
        <w:tabs>
          <w:tab w:val="left" w:pos="851"/>
        </w:tabs>
        <w:spacing w:line="312" w:lineRule="auto"/>
        <w:ind w:left="1134" w:hanging="708"/>
        <w:jc w:val="both"/>
      </w:pPr>
      <w:r>
        <w:t>1.ST – odťahové ventilátory idú v určenom čase trvale na výkon pre 1.stupen CO, v prípade prekročenia     2.stupna CO sa výkon odťahových ventilátorov zvýši na výkon pre 2.stupen CO</w:t>
      </w:r>
    </w:p>
    <w:p w:rsidR="00552E38" w:rsidRDefault="00552E38" w:rsidP="00552E38">
      <w:pPr>
        <w:pStyle w:val="BodyText2"/>
        <w:tabs>
          <w:tab w:val="left" w:pos="851"/>
        </w:tabs>
        <w:spacing w:line="312" w:lineRule="auto"/>
        <w:ind w:left="1134" w:hanging="708"/>
        <w:jc w:val="both"/>
      </w:pPr>
      <w:r>
        <w:t>2.ST – odťahové ventilátory idú v určenom čase trvale na výkon pre 2.stupen CO</w:t>
      </w:r>
    </w:p>
    <w:p w:rsidR="00552E38" w:rsidRDefault="00552E38" w:rsidP="00552E38">
      <w:pPr>
        <w:pStyle w:val="BodyText2"/>
        <w:tabs>
          <w:tab w:val="left" w:pos="851"/>
        </w:tabs>
        <w:spacing w:line="312" w:lineRule="auto"/>
      </w:pPr>
    </w:p>
    <w:p w:rsidR="00D854AF" w:rsidRDefault="00D854AF" w:rsidP="00D854AF">
      <w:pPr>
        <w:pStyle w:val="boris"/>
        <w:spacing w:line="312" w:lineRule="auto"/>
        <w:ind w:firstLine="360"/>
        <w:jc w:val="both"/>
        <w:rPr>
          <w:rFonts w:ascii="Arial Narrow" w:hAnsi="Arial Narrow"/>
          <w:sz w:val="24"/>
          <w:szCs w:val="24"/>
        </w:rPr>
      </w:pPr>
      <w:r w:rsidRPr="00D854AF">
        <w:rPr>
          <w:rFonts w:ascii="Arial Narrow" w:hAnsi="Arial Narrow"/>
          <w:sz w:val="24"/>
          <w:szCs w:val="24"/>
        </w:rPr>
        <w:t xml:space="preserve"> Na prívodnom aj odvodnom ventilátore sú inštalov</w:t>
      </w:r>
      <w:r w:rsidR="0007123D">
        <w:rPr>
          <w:rFonts w:ascii="Arial Narrow" w:hAnsi="Arial Narrow"/>
          <w:sz w:val="24"/>
          <w:szCs w:val="24"/>
        </w:rPr>
        <w:t>ané snímače tlakovej diferencie</w:t>
      </w:r>
      <w:r w:rsidRPr="00D854AF">
        <w:rPr>
          <w:rFonts w:ascii="Arial Narrow" w:hAnsi="Arial Narrow"/>
          <w:sz w:val="24"/>
          <w:szCs w:val="24"/>
        </w:rPr>
        <w:t>. Ak r</w:t>
      </w:r>
      <w:r w:rsidR="0007123D">
        <w:rPr>
          <w:rFonts w:ascii="Arial Narrow" w:hAnsi="Arial Narrow"/>
          <w:sz w:val="24"/>
          <w:szCs w:val="24"/>
        </w:rPr>
        <w:t>iadiaci systém MaR dal v režime</w:t>
      </w:r>
      <w:r w:rsidRPr="00D854AF">
        <w:rPr>
          <w:rFonts w:ascii="Arial Narrow" w:hAnsi="Arial Narrow"/>
          <w:sz w:val="24"/>
          <w:szCs w:val="24"/>
        </w:rPr>
        <w:t xml:space="preserve"> povel na štart ventilátorov a po stanovenom časovom intervale, p</w:t>
      </w:r>
      <w:r>
        <w:rPr>
          <w:rFonts w:ascii="Arial Narrow" w:hAnsi="Arial Narrow"/>
          <w:sz w:val="24"/>
          <w:szCs w:val="24"/>
        </w:rPr>
        <w:t xml:space="preserve">otrebnom pre nábeh ventilátora </w:t>
      </w:r>
      <w:r w:rsidRPr="00D854AF">
        <w:rPr>
          <w:rFonts w:ascii="Arial Narrow" w:hAnsi="Arial Narrow"/>
          <w:sz w:val="24"/>
          <w:szCs w:val="24"/>
        </w:rPr>
        <w:t xml:space="preserve">nedôjde k zopnutiu spínača tlakovej diferencie na </w:t>
      </w:r>
      <w:r>
        <w:rPr>
          <w:rFonts w:ascii="Arial Narrow" w:hAnsi="Arial Narrow"/>
          <w:sz w:val="24"/>
          <w:szCs w:val="24"/>
        </w:rPr>
        <w:t>príslušnom</w:t>
      </w:r>
      <w:r w:rsidRPr="00D854AF">
        <w:rPr>
          <w:rFonts w:ascii="Arial Narrow" w:hAnsi="Arial Narrow"/>
          <w:sz w:val="24"/>
          <w:szCs w:val="24"/>
        </w:rPr>
        <w:t xml:space="preserve"> ventilátore alebo počas chodu dôjde k výpadku tlakovej diferencie aspoň jedného snímača tlakovej diferencie, systém odstaví celú jednotku </w:t>
      </w:r>
      <w:r w:rsidR="0007123D">
        <w:rPr>
          <w:rFonts w:ascii="Arial Narrow" w:hAnsi="Arial Narrow"/>
          <w:sz w:val="24"/>
          <w:szCs w:val="24"/>
        </w:rPr>
        <w:t xml:space="preserve">(prívodný aj odvodný ventilátor) </w:t>
      </w:r>
      <w:r w:rsidRPr="00D854AF">
        <w:rPr>
          <w:rFonts w:ascii="Arial Narrow" w:hAnsi="Arial Narrow"/>
          <w:sz w:val="24"/>
          <w:szCs w:val="24"/>
        </w:rPr>
        <w:t>a cez zobrazovaciu jednotku informuje obsluhu že došlo k poruche ventilátora</w:t>
      </w:r>
    </w:p>
    <w:p w:rsidR="0007123D" w:rsidRDefault="00BC79C6" w:rsidP="006867BE">
      <w:pPr>
        <w:pStyle w:val="BodyText2"/>
        <w:tabs>
          <w:tab w:val="left" w:pos="851"/>
        </w:tabs>
        <w:spacing w:line="312" w:lineRule="auto"/>
      </w:pPr>
      <w:r w:rsidRPr="00BC79C6">
        <w:tab/>
      </w:r>
      <w:r w:rsidR="00D854AF" w:rsidRPr="00BC79C6">
        <w:t xml:space="preserve"> </w:t>
      </w:r>
      <w:r w:rsidRPr="00BC79C6">
        <w:t>Rozdiel tlaku pred a za filtrami je monitorovaný pomoc</w:t>
      </w:r>
      <w:r w:rsidR="0007123D">
        <w:t xml:space="preserve">ou snímačov tlakovej diferencie. Po stupnutí tlakovej diferencie nad nastavenú hodnotu (nastavuje sa priamo na snímači tlakovej diferencie) </w:t>
      </w:r>
      <w:r w:rsidRPr="00BC79C6">
        <w:t xml:space="preserve">je obsluha informovaná </w:t>
      </w:r>
      <w:r w:rsidR="0007123D">
        <w:t xml:space="preserve">o zaneseni filtrov </w:t>
      </w:r>
      <w:r w:rsidRPr="00BC79C6">
        <w:t>na</w:t>
      </w:r>
      <w:r w:rsidR="0007123D">
        <w:t xml:space="preserve"> operačnom paneli (stránka ALARMY).</w:t>
      </w:r>
    </w:p>
    <w:p w:rsidR="006867BE" w:rsidRDefault="006867BE" w:rsidP="006867BE">
      <w:pPr>
        <w:pStyle w:val="BodyText2"/>
        <w:tabs>
          <w:tab w:val="left" w:pos="851"/>
        </w:tabs>
        <w:spacing w:line="312" w:lineRule="auto"/>
      </w:pPr>
      <w:r>
        <w:tab/>
      </w:r>
      <w:r w:rsidRPr="006867BE">
        <w:t>V potrubí VZT sú inštalované samočinné požiarne klapky, ktorých koncová polo</w:t>
      </w:r>
      <w:r>
        <w:t>ha je monitorovaná systémom</w:t>
      </w:r>
      <w:r w:rsidRPr="006867BE">
        <w:t xml:space="preserve"> MaR.  Pri uzatvorení aspoň jednej požiarnej klapky dôjde k okamžitému odstaveniu celého príslušného zariadenia VZT. O uzatvorení klapky je obsluha informovaná cez operačný panel. Chod zariadenia VZT bude odblokovaný po preverení stavu obsluhou a ručnom otvorení uzatvorenej klapky v potrubí.</w:t>
      </w:r>
    </w:p>
    <w:p w:rsidR="00E02918" w:rsidRDefault="0007123D" w:rsidP="00856E7A">
      <w:pPr>
        <w:pStyle w:val="BodyText2"/>
        <w:spacing w:line="312" w:lineRule="auto"/>
        <w:ind w:firstLine="360"/>
        <w:rPr>
          <w:rFonts w:cs="Arial"/>
        </w:rPr>
      </w:pPr>
      <w:r w:rsidRPr="00D854AF">
        <w:rPr>
          <w:rFonts w:cs="Arial"/>
        </w:rPr>
        <w:t>P</w:t>
      </w:r>
      <w:r>
        <w:rPr>
          <w:rFonts w:cs="Arial"/>
        </w:rPr>
        <w:t>rehľad o stave technológie vetranie pivničných kobiek je na stránke SCHEMA. Zobrazené sú informácie o stave jednotlivých častí VZT z</w:t>
      </w:r>
      <w:r w:rsidR="00856E7A">
        <w:rPr>
          <w:rFonts w:cs="Arial"/>
        </w:rPr>
        <w:t>ariadenia, prívodná a odvodná teplota vzduchu.</w:t>
      </w:r>
      <w:r w:rsidRPr="00E02918">
        <w:rPr>
          <w:rFonts w:cs="Arial"/>
        </w:rPr>
        <w:t xml:space="preserve"> </w:t>
      </w:r>
    </w:p>
    <w:p w:rsidR="00856E7A" w:rsidRPr="00856E7A" w:rsidRDefault="00635E69" w:rsidP="00635E69">
      <w:pPr>
        <w:pStyle w:val="BodyText2"/>
        <w:spacing w:line="312" w:lineRule="auto"/>
        <w:ind w:firstLine="360"/>
        <w:rPr>
          <w:rFonts w:cs="Arial"/>
        </w:rPr>
      </w:pPr>
      <w:r>
        <w:rPr>
          <w:rFonts w:cs="Arial"/>
          <w:noProof/>
          <w:lang w:val="en-GB" w:eastAsia="en-GB"/>
        </w:rPr>
        <w:drawing>
          <wp:anchor distT="0" distB="0" distL="114300" distR="114300" simplePos="0" relativeHeight="251684864" behindDoc="1" locked="0" layoutInCell="1" allowOverlap="1" wp14:anchorId="2527292B" wp14:editId="6A631CFA">
            <wp:simplePos x="0" y="0"/>
            <wp:positionH relativeFrom="column">
              <wp:posOffset>5799455</wp:posOffset>
            </wp:positionH>
            <wp:positionV relativeFrom="page">
              <wp:posOffset>6657975</wp:posOffset>
            </wp:positionV>
            <wp:extent cx="67627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296" y="20661"/>
                <wp:lineTo x="2129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e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D3C">
        <w:rPr>
          <w:rFonts w:cs="Arial"/>
        </w:rPr>
        <w:t>Zoznam poruchových stavov je na stránke ALARMY. V prípade frekvenčného meniča je zobrazené aj číslo poruchy. Pokial zariadenie vyžaduje reset po predchádzajúcej poruche je tlacidlo reset v modrej farbe</w:t>
      </w:r>
    </w:p>
    <w:p w:rsidR="00635E69" w:rsidRDefault="00635E69" w:rsidP="00E02918">
      <w:pPr>
        <w:rPr>
          <w:b/>
          <w:szCs w:val="26"/>
          <w:u w:val="single"/>
        </w:rPr>
      </w:pPr>
    </w:p>
    <w:p w:rsidR="00635E69" w:rsidRDefault="00635E69" w:rsidP="00635E69">
      <w:pPr>
        <w:rPr>
          <w:b/>
          <w:szCs w:val="26"/>
        </w:rPr>
      </w:pPr>
      <w:r>
        <w:rPr>
          <w:b/>
          <w:szCs w:val="26"/>
        </w:rPr>
        <w:t>EPS:</w:t>
      </w:r>
    </w:p>
    <w:p w:rsidR="00635E69" w:rsidRDefault="00635E69" w:rsidP="00635E69">
      <w:pPr>
        <w:rPr>
          <w:b/>
          <w:szCs w:val="26"/>
          <w:u w:val="single"/>
        </w:rPr>
      </w:pPr>
    </w:p>
    <w:p w:rsidR="00635E69" w:rsidRDefault="00635E69" w:rsidP="00635E69">
      <w:pPr>
        <w:pStyle w:val="boris"/>
        <w:spacing w:line="312" w:lineRule="auto"/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každého rozvádzača je privedený signál z EPS (beznapäťový kontakt). Pri výpadku signálu z EPS sa vypnú všetky VZT zariadenia v príslušnom rozvádzači. Po opätovnom nahodení signálu z EPS je nutné resetovať poruchu EPS na stránke EPS a následne resetovať všetky zariadenie na príslušných stránkach ALARM</w:t>
      </w:r>
    </w:p>
    <w:p w:rsidR="00635E69" w:rsidRDefault="00635E69" w:rsidP="00E02918">
      <w:pPr>
        <w:rPr>
          <w:b/>
          <w:szCs w:val="26"/>
          <w:u w:val="single"/>
        </w:rPr>
      </w:pPr>
    </w:p>
    <w:p w:rsidR="00635E69" w:rsidRDefault="00635E69" w:rsidP="00E02918">
      <w:pPr>
        <w:rPr>
          <w:b/>
          <w:szCs w:val="26"/>
          <w:u w:val="single"/>
        </w:rPr>
      </w:pPr>
    </w:p>
    <w:p w:rsidR="00E02918" w:rsidRDefault="006D2A91" w:rsidP="00E02918">
      <w:pPr>
        <w:rPr>
          <w:b/>
          <w:szCs w:val="26"/>
          <w:u w:val="single"/>
        </w:rPr>
      </w:pPr>
      <w:r>
        <w:rPr>
          <w:b/>
          <w:szCs w:val="26"/>
          <w:u w:val="single"/>
        </w:rPr>
        <w:lastRenderedPageBreak/>
        <w:t>Obslužný panel:</w:t>
      </w:r>
    </w:p>
    <w:p w:rsidR="006D2A91" w:rsidRDefault="006D2A91" w:rsidP="00E02918">
      <w:pPr>
        <w:rPr>
          <w:b/>
          <w:szCs w:val="26"/>
          <w:u w:val="single"/>
        </w:rPr>
      </w:pPr>
    </w:p>
    <w:p w:rsidR="006D2A91" w:rsidRDefault="006D2A91" w:rsidP="00E02918">
      <w:r>
        <w:tab/>
        <w:t>Obslužný panel je umiestnený v rozvodni elektro, pri rozvádzači MaR RVZT1. VZT je rozdelená v menu obslužného panela do 8 technilogických celkov</w:t>
      </w:r>
      <w:r w:rsidR="00A67435">
        <w:t xml:space="preserve"> (každý má 4 stránky na obsluhu a nastavenie)</w:t>
      </w:r>
      <w:r>
        <w:t xml:space="preserve"> + EPS nasledovne:</w:t>
      </w:r>
    </w:p>
    <w:p w:rsidR="006D2A91" w:rsidRDefault="006D2A91" w:rsidP="00E02918"/>
    <w:p w:rsidR="006D2A91" w:rsidRDefault="006D2A91" w:rsidP="006D2A91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1.PP VZT71 (vetranie pivničných kobiek)</w:t>
      </w:r>
    </w:p>
    <w:p w:rsidR="006D2A91" w:rsidRDefault="00A67435" w:rsidP="006D2A91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Schéma</w:t>
      </w:r>
    </w:p>
    <w:p w:rsidR="00A67435" w:rsidRDefault="00A67435" w:rsidP="006D2A91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Alarmy</w:t>
      </w:r>
    </w:p>
    <w:p w:rsidR="00A67435" w:rsidRDefault="00A67435" w:rsidP="006D2A91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Čas.program</w:t>
      </w:r>
    </w:p>
    <w:p w:rsidR="00A67435" w:rsidRPr="006D2A91" w:rsidRDefault="00A67435" w:rsidP="006D2A91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Nastavenie</w:t>
      </w:r>
    </w:p>
    <w:p w:rsidR="006D2A91" w:rsidRDefault="006D2A91" w:rsidP="006D2A91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1.PP VZT72 (vetranie pivničných kobiek)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Schéma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Alarmy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Čas.program</w:t>
      </w:r>
    </w:p>
    <w:p w:rsidR="00A67435" w:rsidRP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Nastavenie</w:t>
      </w:r>
    </w:p>
    <w:p w:rsidR="006D2A91" w:rsidRDefault="006D2A91" w:rsidP="006D2A91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1.PP VZT73 (vetranie pivničných kobiek)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Schéma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Alarmy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Čas.program</w:t>
      </w:r>
    </w:p>
    <w:p w:rsidR="00A67435" w:rsidRP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Nastavenie</w:t>
      </w:r>
    </w:p>
    <w:p w:rsidR="006D2A91" w:rsidRDefault="006D2A91" w:rsidP="006D2A91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1.PP Odtah (odvetranie garáží)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Schéma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Alarmy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Čas.program</w:t>
      </w:r>
    </w:p>
    <w:p w:rsidR="00A67435" w:rsidRP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Nastavenie</w:t>
      </w:r>
    </w:p>
    <w:p w:rsidR="006D2A91" w:rsidRDefault="006D2A91" w:rsidP="006D2A91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2.PP VZT81 (vetranie pivničných kobiek)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Schéma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Alarmy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Čas.program</w:t>
      </w:r>
    </w:p>
    <w:p w:rsidR="00A67435" w:rsidRP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Nastavenie</w:t>
      </w:r>
    </w:p>
    <w:p w:rsidR="006D2A91" w:rsidRDefault="006D2A91" w:rsidP="006D2A91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2.PP VZT72 (vetranie pivničných kobiek)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Schéma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Alarmy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Čas.program</w:t>
      </w:r>
    </w:p>
    <w:p w:rsidR="00A67435" w:rsidRP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Nastavenie</w:t>
      </w:r>
    </w:p>
    <w:p w:rsidR="006D2A91" w:rsidRDefault="006D2A91" w:rsidP="006D2A91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2.PP VZT71 (vetranie pivničných kobiek)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Schéma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Alarmy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lastRenderedPageBreak/>
        <w:t> Čas.program</w:t>
      </w:r>
    </w:p>
    <w:p w:rsidR="00A67435" w:rsidRP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Nastavenie</w:t>
      </w:r>
    </w:p>
    <w:p w:rsidR="006D2A91" w:rsidRDefault="006D2A91" w:rsidP="006D2A91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2.PP Odtah (odvetranie garáží)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Schéma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Alarmy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Čas.program</w:t>
      </w:r>
    </w:p>
    <w:p w:rsidR="00A67435" w:rsidRP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Nastavenie</w:t>
      </w:r>
    </w:p>
    <w:p w:rsidR="006D2A91" w:rsidRDefault="006D2A91" w:rsidP="006D2A91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3.PP Odtah (odvetranie garáží)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Schéma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Alarmy</w:t>
      </w:r>
    </w:p>
    <w:p w:rsid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 Čas.program</w:t>
      </w:r>
    </w:p>
    <w:p w:rsidR="00A67435" w:rsidRPr="00A67435" w:rsidRDefault="00A67435" w:rsidP="00A67435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Nastavenie</w:t>
      </w:r>
    </w:p>
    <w:p w:rsidR="006D2A91" w:rsidRPr="00640D12" w:rsidRDefault="006D2A91" w:rsidP="006D2A91">
      <w:pPr>
        <w:pStyle w:val="BodyText2"/>
        <w:numPr>
          <w:ilvl w:val="0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EPS (signalizácie EPS)</w:t>
      </w:r>
    </w:p>
    <w:p w:rsidR="006D2A91" w:rsidRDefault="00A67435" w:rsidP="006D2A91">
      <w:pPr>
        <w:pStyle w:val="BodyText2"/>
        <w:numPr>
          <w:ilvl w:val="1"/>
          <w:numId w:val="33"/>
        </w:numPr>
        <w:spacing w:after="0" w:line="312" w:lineRule="auto"/>
        <w:jc w:val="both"/>
        <w:rPr>
          <w:rFonts w:cs="Arial"/>
        </w:rPr>
      </w:pPr>
      <w:r>
        <w:rPr>
          <w:rFonts w:cs="Arial"/>
        </w:rPr>
        <w:t>Alarmy</w:t>
      </w:r>
    </w:p>
    <w:p w:rsidR="006D2A91" w:rsidRDefault="006D2A91" w:rsidP="00E02918">
      <w:pPr>
        <w:rPr>
          <w:b/>
          <w:szCs w:val="26"/>
          <w:u w:val="single"/>
        </w:rPr>
      </w:pPr>
    </w:p>
    <w:p w:rsidR="006D2A91" w:rsidRDefault="006D2A91" w:rsidP="00E02918">
      <w:pPr>
        <w:rPr>
          <w:b/>
          <w:szCs w:val="26"/>
          <w:u w:val="single"/>
        </w:rPr>
      </w:pPr>
    </w:p>
    <w:p w:rsidR="006D2A91" w:rsidRDefault="006D2A91" w:rsidP="00E02918">
      <w:pPr>
        <w:rPr>
          <w:b/>
          <w:szCs w:val="26"/>
          <w:u w:val="single"/>
        </w:rPr>
      </w:pPr>
    </w:p>
    <w:p w:rsidR="00E02918" w:rsidRPr="006867BE" w:rsidRDefault="00E02918" w:rsidP="006867BE">
      <w:pPr>
        <w:pStyle w:val="BodyText2"/>
        <w:tabs>
          <w:tab w:val="left" w:pos="851"/>
        </w:tabs>
        <w:spacing w:line="312" w:lineRule="auto"/>
      </w:pPr>
    </w:p>
    <w:p w:rsidR="006867BE" w:rsidRPr="00BC79C6" w:rsidRDefault="006867BE" w:rsidP="00BC79C6">
      <w:pPr>
        <w:pStyle w:val="BodyText2"/>
        <w:tabs>
          <w:tab w:val="left" w:pos="851"/>
        </w:tabs>
        <w:spacing w:line="312" w:lineRule="auto"/>
      </w:pPr>
    </w:p>
    <w:p w:rsidR="00494749" w:rsidRDefault="0049474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0339B6" w:rsidRDefault="000339B6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FC0047" w:rsidP="00661A10">
      <w:pPr>
        <w:rPr>
          <w:b/>
          <w:noProof/>
          <w:szCs w:val="26"/>
          <w:lang w:val="en-GB" w:eastAsia="en-GB"/>
        </w:rPr>
      </w:pPr>
      <w:r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37BA1E" wp14:editId="2BEBE80B">
                <wp:simplePos x="0" y="0"/>
                <wp:positionH relativeFrom="column">
                  <wp:posOffset>3913505</wp:posOffset>
                </wp:positionH>
                <wp:positionV relativeFrom="page">
                  <wp:posOffset>1339850</wp:posOffset>
                </wp:positionV>
                <wp:extent cx="342900" cy="3429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FC0047">
                            <w:pPr>
                              <w:pStyle w:val="Heading1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7BA1E" id="Oval 33" o:spid="_x0000_s1026" style="position:absolute;margin-left:308.15pt;margin-top:105.5pt;width:27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" fillcolor="white [3201]" strokecolor="#4f81bd [3204]" strokeweight="1pt">
                <v:textbox>
                  <w:txbxContent>
                    <w:p w:rsidR="00962F2F" w:rsidRPr="000339B6" w:rsidRDefault="00962F2F" w:rsidP="00FC0047">
                      <w:pPr>
                        <w:pStyle w:val="Heading1"/>
                      </w:pPr>
                      <w:r>
                        <w:t>8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8C6A0F" wp14:editId="4DCDA22E">
                <wp:simplePos x="0" y="0"/>
                <wp:positionH relativeFrom="column">
                  <wp:posOffset>3430905</wp:posOffset>
                </wp:positionH>
                <wp:positionV relativeFrom="page">
                  <wp:posOffset>1333500</wp:posOffset>
                </wp:positionV>
                <wp:extent cx="342900" cy="3429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FC0047">
                            <w:pPr>
                              <w:pStyle w:val="Heading1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C6A0F" id="Oval 29" o:spid="_x0000_s1027" style="position:absolute;margin-left:270.15pt;margin-top:105pt;width:27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" fillcolor="white [3201]" strokecolor="#4f81bd [3204]" strokeweight="1pt">
                <v:textbox>
                  <w:txbxContent>
                    <w:p w:rsidR="00962F2F" w:rsidRPr="000339B6" w:rsidRDefault="00962F2F" w:rsidP="00FC0047">
                      <w:pPr>
                        <w:pStyle w:val="Heading1"/>
                      </w:pPr>
                      <w:r>
                        <w:t>7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36D941" wp14:editId="17395501">
                <wp:simplePos x="0" y="0"/>
                <wp:positionH relativeFrom="column">
                  <wp:posOffset>2332355</wp:posOffset>
                </wp:positionH>
                <wp:positionV relativeFrom="page">
                  <wp:posOffset>1682750</wp:posOffset>
                </wp:positionV>
                <wp:extent cx="825500" cy="943610"/>
                <wp:effectExtent l="38100" t="0" r="3175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94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7D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83.65pt;margin-top:132.5pt;width:65pt;height:74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" strokecolor="#4579b8 [3044]">
                <v:stroke endarrow="block"/>
                <w10:wrap anchory="page"/>
              </v:shape>
            </w:pict>
          </mc:Fallback>
        </mc:AlternateContent>
      </w:r>
      <w:r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BDB9FD" wp14:editId="7094C8CB">
                <wp:simplePos x="0" y="0"/>
                <wp:positionH relativeFrom="column">
                  <wp:posOffset>2986405</wp:posOffset>
                </wp:positionH>
                <wp:positionV relativeFrom="page">
                  <wp:posOffset>1339850</wp:posOffset>
                </wp:positionV>
                <wp:extent cx="342900" cy="3429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FC0047">
                            <w:pPr>
                              <w:pStyle w:val="Heading1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DB9FD" id="Oval 26" o:spid="_x0000_s1028" style="position:absolute;margin-left:235.15pt;margin-top:105.5pt;width:27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" fillcolor="white [3201]" strokecolor="#4f81bd [3204]" strokeweight="1pt">
                <v:textbox>
                  <w:txbxContent>
                    <w:p w:rsidR="00962F2F" w:rsidRPr="000339B6" w:rsidRDefault="00962F2F" w:rsidP="00FC0047">
                      <w:pPr>
                        <w:pStyle w:val="Heading1"/>
                      </w:pPr>
                      <w:r>
                        <w:t>6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46AE45" wp14:editId="29987D3C">
                <wp:simplePos x="0" y="0"/>
                <wp:positionH relativeFrom="column">
                  <wp:posOffset>2491105</wp:posOffset>
                </wp:positionH>
                <wp:positionV relativeFrom="page">
                  <wp:posOffset>1339850</wp:posOffset>
                </wp:positionV>
                <wp:extent cx="3429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FC0047">
                            <w:pPr>
                              <w:pStyle w:val="Heading1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6AE45" id="Oval 21" o:spid="_x0000_s1029" style="position:absolute;margin-left:196.15pt;margin-top:105.5pt;width:27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" fillcolor="white [3201]" strokecolor="#4f81bd [3204]" strokeweight="1pt">
                <v:textbox>
                  <w:txbxContent>
                    <w:p w:rsidR="00962F2F" w:rsidRPr="000339B6" w:rsidRDefault="00962F2F" w:rsidP="00FC0047">
                      <w:pPr>
                        <w:pStyle w:val="Heading1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03CA1A" wp14:editId="266D2721">
                <wp:simplePos x="0" y="0"/>
                <wp:positionH relativeFrom="column">
                  <wp:posOffset>1989455</wp:posOffset>
                </wp:positionH>
                <wp:positionV relativeFrom="page">
                  <wp:posOffset>1346200</wp:posOffset>
                </wp:positionV>
                <wp:extent cx="34290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FC0047">
                            <w:pPr>
                              <w:pStyle w:val="Heading1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3CA1A" id="Oval 15" o:spid="_x0000_s1030" style="position:absolute;margin-left:156.65pt;margin-top:106pt;width:27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" fillcolor="white [3201]" strokecolor="#4f81bd [3204]" strokeweight="1pt">
                <v:textbox>
                  <w:txbxContent>
                    <w:p w:rsidR="00962F2F" w:rsidRPr="000339B6" w:rsidRDefault="00962F2F" w:rsidP="00FC0047">
                      <w:pPr>
                        <w:pStyle w:val="Heading1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F4C172" wp14:editId="4AAE1A0A">
                <wp:simplePos x="0" y="0"/>
                <wp:positionH relativeFrom="column">
                  <wp:posOffset>1487805</wp:posOffset>
                </wp:positionH>
                <wp:positionV relativeFrom="page">
                  <wp:posOffset>1333500</wp:posOffset>
                </wp:positionV>
                <wp:extent cx="342900" cy="3429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FC0047">
                            <w:pPr>
                              <w:pStyle w:val="Heading1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4C172" id="Oval 14" o:spid="_x0000_s1031" style="position:absolute;margin-left:117.15pt;margin-top:105pt;width:27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" fillcolor="white [3201]" strokecolor="#4f81bd [3204]" strokeweight="1pt">
                <v:textbox>
                  <w:txbxContent>
                    <w:p w:rsidR="00962F2F" w:rsidRPr="000339B6" w:rsidRDefault="00962F2F" w:rsidP="00FC0047">
                      <w:pPr>
                        <w:pStyle w:val="Heading1"/>
                      </w:pPr>
                      <w:r>
                        <w:t>4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87CA4" wp14:editId="11B2858F">
                <wp:simplePos x="0" y="0"/>
                <wp:positionH relativeFrom="column">
                  <wp:posOffset>992505</wp:posOffset>
                </wp:positionH>
                <wp:positionV relativeFrom="page">
                  <wp:posOffset>1339850</wp:posOffset>
                </wp:positionV>
                <wp:extent cx="342900" cy="3429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8F7CE1">
                            <w:pPr>
                              <w:pStyle w:val="Heading1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87CA4" id="Oval 9" o:spid="_x0000_s1032" style="position:absolute;margin-left:78.15pt;margin-top:105.5pt;width:27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" fillcolor="white [3201]" strokecolor="#4f81bd [3204]" strokeweight="1pt">
                <v:textbox>
                  <w:txbxContent>
                    <w:p w:rsidR="00962F2F" w:rsidRPr="000339B6" w:rsidRDefault="00962F2F" w:rsidP="008F7CE1">
                      <w:pPr>
                        <w:pStyle w:val="Heading1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8AE07" wp14:editId="06E93CFB">
                <wp:simplePos x="0" y="0"/>
                <wp:positionH relativeFrom="column">
                  <wp:posOffset>516255</wp:posOffset>
                </wp:positionH>
                <wp:positionV relativeFrom="page">
                  <wp:posOffset>1339850</wp:posOffset>
                </wp:positionV>
                <wp:extent cx="342900" cy="3429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8F7CE1">
                            <w:pPr>
                              <w:pStyle w:val="Heading1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8AE07" id="Oval 8" o:spid="_x0000_s1033" style="position:absolute;margin-left:40.65pt;margin-top:105.5pt;width:27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" fillcolor="white [3201]" strokecolor="#4f81bd [3204]" strokeweight="1pt">
                <v:textbox>
                  <w:txbxContent>
                    <w:p w:rsidR="00962F2F" w:rsidRPr="000339B6" w:rsidRDefault="00962F2F" w:rsidP="008F7CE1">
                      <w:pPr>
                        <w:pStyle w:val="Heading1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1339850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0339B6">
                            <w:pPr>
                              <w:pStyle w:val="Heading1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4" style="position:absolute;margin-left:3.15pt;margin-top:105.5pt;width:27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" fillcolor="white [3201]" strokecolor="#4f81bd [3204]" strokeweight="1pt">
                <v:textbox>
                  <w:txbxContent>
                    <w:p w:rsidR="00962F2F" w:rsidRPr="000339B6" w:rsidRDefault="00962F2F" w:rsidP="000339B6">
                      <w:pPr>
                        <w:pStyle w:val="Heading1"/>
                      </w:pPr>
                      <w:r>
                        <w:t>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80499C">
        <w:rPr>
          <w:b/>
          <w:noProof/>
          <w:szCs w:val="26"/>
          <w:lang w:val="en-GB" w:eastAsia="en-GB"/>
        </w:rPr>
        <w:t>Stránka SCHÉMA</w:t>
      </w:r>
      <w:r w:rsidR="00DD5545">
        <w:rPr>
          <w:b/>
          <w:noProof/>
          <w:szCs w:val="26"/>
          <w:lang w:val="en-GB" w:eastAsia="en-GB"/>
        </w:rPr>
        <w:t xml:space="preserve"> – vetranie pivničných kobiek</w:t>
      </w: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106459" w:rsidRDefault="00106459" w:rsidP="00661A10">
      <w:pPr>
        <w:rPr>
          <w:b/>
          <w:noProof/>
          <w:szCs w:val="26"/>
          <w:lang w:val="en-GB" w:eastAsia="en-GB"/>
        </w:rPr>
      </w:pPr>
    </w:p>
    <w:p w:rsidR="00635E69" w:rsidRPr="00106459" w:rsidRDefault="00FC0047" w:rsidP="00661A10">
      <w:pPr>
        <w:rPr>
          <w:noProof/>
          <w:szCs w:val="26"/>
          <w:lang w:val="en-GB" w:eastAsia="en-GB"/>
        </w:rPr>
      </w:pPr>
      <w:r w:rsidRPr="00106459"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62938C" wp14:editId="20C336C1">
                <wp:simplePos x="0" y="0"/>
                <wp:positionH relativeFrom="column">
                  <wp:posOffset>3018155</wp:posOffset>
                </wp:positionH>
                <wp:positionV relativeFrom="page">
                  <wp:posOffset>1682750</wp:posOffset>
                </wp:positionV>
                <wp:extent cx="1075055" cy="1252855"/>
                <wp:effectExtent l="38100" t="0" r="29845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055" cy="1252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7C09" id="Straight Arrow Connector 31" o:spid="_x0000_s1026" type="#_x0000_t32" style="position:absolute;margin-left:237.65pt;margin-top:132.5pt;width:84.65pt;height:98.6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" strokecolor="#4579b8 [3044]">
                <v:stroke endarrow="block"/>
                <w10:wrap anchory="page"/>
              </v:shape>
            </w:pict>
          </mc:Fallback>
        </mc:AlternateContent>
      </w:r>
      <w:r w:rsidRPr="00106459"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62938C" wp14:editId="20C336C1">
                <wp:simplePos x="0" y="0"/>
                <wp:positionH relativeFrom="column">
                  <wp:posOffset>2510155</wp:posOffset>
                </wp:positionH>
                <wp:positionV relativeFrom="page">
                  <wp:posOffset>1676400</wp:posOffset>
                </wp:positionV>
                <wp:extent cx="1096010" cy="1583055"/>
                <wp:effectExtent l="38100" t="0" r="2794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010" cy="158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832E" id="Straight Arrow Connector 30" o:spid="_x0000_s1026" type="#_x0000_t32" style="position:absolute;margin-left:197.65pt;margin-top:132pt;width:86.3pt;height:124.6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106459"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0D2BA7" wp14:editId="615068A7">
                <wp:simplePos x="0" y="0"/>
                <wp:positionH relativeFrom="column">
                  <wp:posOffset>1989455</wp:posOffset>
                </wp:positionH>
                <wp:positionV relativeFrom="page">
                  <wp:posOffset>1682750</wp:posOffset>
                </wp:positionV>
                <wp:extent cx="664210" cy="1096010"/>
                <wp:effectExtent l="38100" t="0" r="21590" b="469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10" cy="109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B205" id="Straight Arrow Connector 25" o:spid="_x0000_s1026" type="#_x0000_t32" style="position:absolute;margin-left:156.65pt;margin-top:132.5pt;width:52.3pt;height:86.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106459"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A5A407" wp14:editId="69926ACB">
                <wp:simplePos x="0" y="0"/>
                <wp:positionH relativeFrom="column">
                  <wp:posOffset>1767205</wp:posOffset>
                </wp:positionH>
                <wp:positionV relativeFrom="page">
                  <wp:posOffset>1682750</wp:posOffset>
                </wp:positionV>
                <wp:extent cx="414655" cy="698500"/>
                <wp:effectExtent l="38100" t="0" r="23495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B138" id="Straight Arrow Connector 24" o:spid="_x0000_s1026" type="#_x0000_t32" style="position:absolute;margin-left:139.15pt;margin-top:132.5pt;width:32.65pt;height:5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106459"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C78E66" wp14:editId="0CAE8CC4">
                <wp:simplePos x="0" y="0"/>
                <wp:positionH relativeFrom="column">
                  <wp:posOffset>1335405</wp:posOffset>
                </wp:positionH>
                <wp:positionV relativeFrom="page">
                  <wp:posOffset>1682750</wp:posOffset>
                </wp:positionV>
                <wp:extent cx="325755" cy="1197610"/>
                <wp:effectExtent l="57150" t="0" r="36195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1197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081F" id="Straight Arrow Connector 20" o:spid="_x0000_s1026" type="#_x0000_t32" style="position:absolute;margin-left:105.15pt;margin-top:132.5pt;width:25.65pt;height:94.3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" strokecolor="#4579b8 [3044]">
                <v:stroke endarrow="block"/>
                <w10:wrap anchory="page"/>
              </v:shape>
            </w:pict>
          </mc:Fallback>
        </mc:AlternateContent>
      </w:r>
      <w:r w:rsidRPr="00106459"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1A0D68" wp14:editId="77813F65">
                <wp:simplePos x="0" y="0"/>
                <wp:positionH relativeFrom="column">
                  <wp:posOffset>814705</wp:posOffset>
                </wp:positionH>
                <wp:positionV relativeFrom="page">
                  <wp:posOffset>1682750</wp:posOffset>
                </wp:positionV>
                <wp:extent cx="351155" cy="1447800"/>
                <wp:effectExtent l="38100" t="0" r="2984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B7B4" id="Straight Arrow Connector 19" o:spid="_x0000_s1026" type="#_x0000_t32" style="position:absolute;margin-left:64.15pt;margin-top:132.5pt;width:27.65pt;height:114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" strokecolor="#4579b8 [3044]">
                <v:stroke endarrow="block"/>
                <w10:wrap anchory="page"/>
              </v:shape>
            </w:pict>
          </mc:Fallback>
        </mc:AlternateContent>
      </w:r>
      <w:r w:rsidRPr="00106459"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F84908" wp14:editId="2D16671D">
                <wp:simplePos x="0" y="0"/>
                <wp:positionH relativeFrom="column">
                  <wp:posOffset>681355</wp:posOffset>
                </wp:positionH>
                <wp:positionV relativeFrom="page">
                  <wp:posOffset>1682750</wp:posOffset>
                </wp:positionV>
                <wp:extent cx="45085" cy="698500"/>
                <wp:effectExtent l="38100" t="0" r="69215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841B" id="Straight Arrow Connector 18" o:spid="_x0000_s1026" type="#_x0000_t32" style="position:absolute;margin-left:53.65pt;margin-top:132.5pt;width:3.55pt;height: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" strokecolor="#4579b8 [3044]">
                <v:stroke endarrow="block"/>
                <w10:wrap anchory="page"/>
              </v:shape>
            </w:pict>
          </mc:Fallback>
        </mc:AlternateContent>
      </w:r>
      <w:r w:rsidRPr="00106459"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8119CE" wp14:editId="3DC7C5F5">
                <wp:simplePos x="0" y="0"/>
                <wp:positionH relativeFrom="column">
                  <wp:posOffset>217805</wp:posOffset>
                </wp:positionH>
                <wp:positionV relativeFrom="page">
                  <wp:posOffset>1682750</wp:posOffset>
                </wp:positionV>
                <wp:extent cx="95885" cy="1092200"/>
                <wp:effectExtent l="0" t="0" r="75565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" cy="109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B186" id="Straight Arrow Connector 17" o:spid="_x0000_s1026" type="#_x0000_t32" style="position:absolute;margin-left:17.15pt;margin-top:132.5pt;width:7.55pt;height:8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" strokecolor="#4579b8 [3044]">
                <v:stroke endarrow="block"/>
                <w10:wrap anchory="page"/>
              </v:shape>
            </w:pict>
          </mc:Fallback>
        </mc:AlternateContent>
      </w:r>
      <w:r w:rsidR="00106459" w:rsidRPr="00106459">
        <w:rPr>
          <w:noProof/>
          <w:szCs w:val="26"/>
          <w:lang w:val="en-GB" w:eastAsia="en-GB"/>
        </w:rPr>
        <w:t>1 – vstupná uzatváracia klapka</w:t>
      </w:r>
      <w:r w:rsidR="00106459">
        <w:rPr>
          <w:noProof/>
          <w:szCs w:val="26"/>
          <w:lang w:val="en-GB" w:eastAsia="en-GB"/>
        </w:rPr>
        <w:tab/>
      </w:r>
      <w:r w:rsidR="00106459">
        <w:rPr>
          <w:noProof/>
          <w:szCs w:val="26"/>
          <w:lang w:val="en-GB" w:eastAsia="en-GB"/>
        </w:rPr>
        <w:tab/>
      </w:r>
      <w:r w:rsidR="00106459">
        <w:rPr>
          <w:noProof/>
          <w:szCs w:val="26"/>
          <w:lang w:val="en-GB" w:eastAsia="en-GB"/>
        </w:rPr>
        <w:tab/>
      </w:r>
      <w:r w:rsidR="00106459">
        <w:rPr>
          <w:noProof/>
          <w:szCs w:val="26"/>
          <w:lang w:val="en-GB" w:eastAsia="en-GB"/>
        </w:rPr>
        <w:tab/>
        <w:t>9 – výstupná uzatváracia klapka</w:t>
      </w:r>
    </w:p>
    <w:p w:rsidR="00106459" w:rsidRPr="0080499C" w:rsidRDefault="00106459" w:rsidP="00661A10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t>2 – snímač tlakovej diferencie filtra</w:t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  <w:t>10 – prepnutie na stránku ČAS.PROGRAM</w:t>
      </w:r>
    </w:p>
    <w:p w:rsidR="00106459" w:rsidRPr="0080499C" w:rsidRDefault="00FC0047" w:rsidP="00661A10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40005</wp:posOffset>
            </wp:positionH>
            <wp:positionV relativeFrom="page">
              <wp:posOffset>2032000</wp:posOffset>
            </wp:positionV>
            <wp:extent cx="4581525" cy="3438525"/>
            <wp:effectExtent l="0" t="0" r="9525" b="9525"/>
            <wp:wrapTight wrapText="bothSides">
              <wp:wrapPolygon edited="0">
                <wp:start x="0" y="0"/>
                <wp:lineTo x="0" y="21540"/>
                <wp:lineTo x="21555" y="21540"/>
                <wp:lineTo x="215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0perc_1PPVZT71_Schem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459" w:rsidRPr="0080499C">
        <w:rPr>
          <w:noProof/>
          <w:szCs w:val="26"/>
          <w:lang w:val="en-GB" w:eastAsia="en-GB"/>
        </w:rPr>
        <w:t>3 – filter</w:t>
      </w:r>
      <w:r w:rsidR="00106459" w:rsidRPr="0080499C">
        <w:rPr>
          <w:noProof/>
          <w:szCs w:val="26"/>
          <w:lang w:val="en-GB" w:eastAsia="en-GB"/>
        </w:rPr>
        <w:tab/>
      </w:r>
      <w:r w:rsidR="00106459" w:rsidRPr="0080499C">
        <w:rPr>
          <w:noProof/>
          <w:szCs w:val="26"/>
          <w:lang w:val="en-GB" w:eastAsia="en-GB"/>
        </w:rPr>
        <w:tab/>
      </w:r>
      <w:r w:rsidR="00106459" w:rsidRPr="0080499C">
        <w:rPr>
          <w:noProof/>
          <w:szCs w:val="26"/>
          <w:lang w:val="en-GB" w:eastAsia="en-GB"/>
        </w:rPr>
        <w:tab/>
      </w:r>
      <w:r w:rsidR="00106459" w:rsidRPr="0080499C">
        <w:rPr>
          <w:noProof/>
          <w:szCs w:val="26"/>
          <w:lang w:val="en-GB" w:eastAsia="en-GB"/>
        </w:rPr>
        <w:tab/>
      </w:r>
      <w:r w:rsidR="00106459" w:rsidRPr="0080499C">
        <w:rPr>
          <w:noProof/>
          <w:szCs w:val="26"/>
          <w:lang w:val="en-GB" w:eastAsia="en-GB"/>
        </w:rPr>
        <w:tab/>
      </w:r>
      <w:r w:rsidR="0080499C">
        <w:rPr>
          <w:noProof/>
          <w:szCs w:val="26"/>
          <w:lang w:val="en-GB" w:eastAsia="en-GB"/>
        </w:rPr>
        <w:tab/>
      </w:r>
      <w:r w:rsidR="00106459" w:rsidRPr="0080499C">
        <w:rPr>
          <w:noProof/>
          <w:szCs w:val="26"/>
          <w:lang w:val="en-GB" w:eastAsia="en-GB"/>
        </w:rPr>
        <w:tab/>
        <w:t>11 – uzavretá  požiarna klapka</w:t>
      </w:r>
    </w:p>
    <w:p w:rsidR="0080499C" w:rsidRPr="0080499C" w:rsidRDefault="00106459" w:rsidP="00661A10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t>4 – ventilátor zapnutý</w:t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  <w:t xml:space="preserve">12 </w:t>
      </w:r>
      <w:r w:rsidR="0080499C" w:rsidRPr="0080499C">
        <w:rPr>
          <w:noProof/>
          <w:szCs w:val="26"/>
          <w:lang w:val="en-GB" w:eastAsia="en-GB"/>
        </w:rPr>
        <w:t>–</w:t>
      </w:r>
      <w:r w:rsidRPr="0080499C">
        <w:rPr>
          <w:noProof/>
          <w:szCs w:val="26"/>
          <w:lang w:val="en-GB" w:eastAsia="en-GB"/>
        </w:rPr>
        <w:t xml:space="preserve"> </w:t>
      </w:r>
      <w:r w:rsidR="0080499C" w:rsidRPr="0080499C">
        <w:rPr>
          <w:noProof/>
          <w:szCs w:val="26"/>
          <w:lang w:val="en-GB" w:eastAsia="en-GB"/>
        </w:rPr>
        <w:t>prepnutie na stránku NASTAVENIA</w:t>
      </w:r>
    </w:p>
    <w:p w:rsidR="00635E69" w:rsidRPr="0080499C" w:rsidRDefault="0080499C" w:rsidP="00661A10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t>5 – snímač tlakovej diferencie ventilátora</w:t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  <w:t>13 – ventilátor v poruche</w:t>
      </w:r>
    </w:p>
    <w:p w:rsidR="00635E69" w:rsidRPr="0080499C" w:rsidRDefault="0080499C" w:rsidP="00661A10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t>6 – elektroohrev zapnutý</w:t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  <w:t>14 – prepnutie na stránku ALARMY</w:t>
      </w:r>
    </w:p>
    <w:p w:rsidR="00635E69" w:rsidRPr="0080499C" w:rsidRDefault="0080499C" w:rsidP="00661A10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t>7 – teplota prívodného vzduchu</w:t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  <w:t>15 – teplota odvodného vzduchu</w:t>
      </w:r>
    </w:p>
    <w:p w:rsidR="00635E69" w:rsidRPr="0080499C" w:rsidRDefault="0080499C" w:rsidP="00661A10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t>8 – požiarna klapka otvorená</w:t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  <w:t>16 – prepnutie na stránku SCHEMA</w:t>
      </w: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113244" w:rsidRDefault="00113244" w:rsidP="00661A10">
      <w:pPr>
        <w:rPr>
          <w:b/>
          <w:noProof/>
          <w:szCs w:val="26"/>
          <w:lang w:val="en-GB" w:eastAsia="en-GB"/>
        </w:rPr>
      </w:pPr>
    </w:p>
    <w:p w:rsidR="00113244" w:rsidRDefault="00113244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35E69" w:rsidP="00661A10">
      <w:pPr>
        <w:rPr>
          <w:b/>
          <w:noProof/>
          <w:szCs w:val="26"/>
          <w:lang w:val="en-GB" w:eastAsia="en-GB"/>
        </w:rPr>
      </w:pPr>
    </w:p>
    <w:p w:rsidR="00635E69" w:rsidRDefault="00653C74" w:rsidP="00661A10">
      <w:pPr>
        <w:rPr>
          <w:b/>
          <w:noProof/>
          <w:szCs w:val="26"/>
          <w:lang w:val="en-GB" w:eastAsia="en-GB"/>
        </w:rPr>
      </w:pPr>
      <w:r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F6472A" wp14:editId="2E14E2D6">
                <wp:simplePos x="0" y="0"/>
                <wp:positionH relativeFrom="column">
                  <wp:posOffset>3361055</wp:posOffset>
                </wp:positionH>
                <wp:positionV relativeFrom="page">
                  <wp:posOffset>4600575</wp:posOffset>
                </wp:positionV>
                <wp:extent cx="69850" cy="1270000"/>
                <wp:effectExtent l="0" t="38100" r="635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DDE2" id="Straight Arrow Connector 48" o:spid="_x0000_s1026" type="#_x0000_t32" style="position:absolute;margin-left:264.65pt;margin-top:362.25pt;width:5.5pt;height:100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" strokecolor="#4579b8 [3044]">
                <v:stroke endarrow="block"/>
                <w10:wrap anchory="page"/>
              </v:shape>
            </w:pict>
          </mc:Fallback>
        </mc:AlternateContent>
      </w:r>
      <w:r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C5F980" wp14:editId="7D016FC6">
                <wp:simplePos x="0" y="0"/>
                <wp:positionH relativeFrom="column">
                  <wp:posOffset>2256155</wp:posOffset>
                </wp:positionH>
                <wp:positionV relativeFrom="page">
                  <wp:posOffset>4657725</wp:posOffset>
                </wp:positionV>
                <wp:extent cx="233045" cy="1206500"/>
                <wp:effectExtent l="0" t="38100" r="52705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045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CD1E" id="Straight Arrow Connector 43" o:spid="_x0000_s1026" type="#_x0000_t32" style="position:absolute;margin-left:177.65pt;margin-top:366.75pt;width:18.35pt;height:9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" strokecolor="#4579b8 [3044]">
                <v:stroke endarrow="block"/>
                <w10:wrap anchory="page"/>
              </v:shape>
            </w:pict>
          </mc:Fallback>
        </mc:AlternateContent>
      </w:r>
      <w:r w:rsidR="00D64C59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07771D" wp14:editId="1E715BB2">
                <wp:simplePos x="0" y="0"/>
                <wp:positionH relativeFrom="column">
                  <wp:posOffset>1221105</wp:posOffset>
                </wp:positionH>
                <wp:positionV relativeFrom="page">
                  <wp:posOffset>4660900</wp:posOffset>
                </wp:positionV>
                <wp:extent cx="440055" cy="1206500"/>
                <wp:effectExtent l="0" t="38100" r="55245" b="317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055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3191" id="Straight Arrow Connector 37" o:spid="_x0000_s1026" type="#_x0000_t32" style="position:absolute;margin-left:96.15pt;margin-top:367pt;width:34.65pt;height:9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  <w:r w:rsidR="00D64C59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07771D" wp14:editId="1E715BB2">
                <wp:simplePos x="0" y="0"/>
                <wp:positionH relativeFrom="column">
                  <wp:posOffset>217805</wp:posOffset>
                </wp:positionH>
                <wp:positionV relativeFrom="page">
                  <wp:posOffset>4660900</wp:posOffset>
                </wp:positionV>
                <wp:extent cx="95885" cy="1209675"/>
                <wp:effectExtent l="0" t="38100" r="75565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16A3" id="Straight Arrow Connector 35" o:spid="_x0000_s1026" type="#_x0000_t32" style="position:absolute;margin-left:17.15pt;margin-top:367pt;width:7.55pt;height:95.2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</w:p>
    <w:p w:rsidR="0080499C" w:rsidRDefault="0080499C" w:rsidP="00661A10">
      <w:pPr>
        <w:rPr>
          <w:szCs w:val="26"/>
        </w:rPr>
      </w:pPr>
    </w:p>
    <w:p w:rsidR="00635E69" w:rsidRDefault="00653C74" w:rsidP="00661A10">
      <w:pPr>
        <w:rPr>
          <w:b/>
          <w:szCs w:val="26"/>
        </w:rPr>
      </w:pPr>
      <w:r w:rsidRPr="0080499C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07771D" wp14:editId="1E715BB2">
                <wp:simplePos x="0" y="0"/>
                <wp:positionH relativeFrom="column">
                  <wp:posOffset>635636</wp:posOffset>
                </wp:positionH>
                <wp:positionV relativeFrom="page">
                  <wp:posOffset>5467350</wp:posOffset>
                </wp:positionV>
                <wp:extent cx="45719" cy="406400"/>
                <wp:effectExtent l="57150" t="38100" r="50165" b="127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8650" id="Straight Arrow Connector 36" o:spid="_x0000_s1026" type="#_x0000_t32" style="position:absolute;margin-left:50.05pt;margin-top:430.5pt;width:3.6pt;height:32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80499C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F6472A" wp14:editId="2E14E2D6">
                <wp:simplePos x="0" y="0"/>
                <wp:positionH relativeFrom="column">
                  <wp:posOffset>3912677</wp:posOffset>
                </wp:positionH>
                <wp:positionV relativeFrom="page">
                  <wp:posOffset>5433391</wp:posOffset>
                </wp:positionV>
                <wp:extent cx="146685" cy="444500"/>
                <wp:effectExtent l="0" t="38100" r="62865" b="127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1D725" id="Straight Arrow Connector 49" o:spid="_x0000_s1026" type="#_x0000_t32" style="position:absolute;margin-left:308.1pt;margin-top:427.85pt;width:11.55pt;height:3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80499C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C5F980" wp14:editId="7D016FC6">
                <wp:simplePos x="0" y="0"/>
                <wp:positionH relativeFrom="column">
                  <wp:posOffset>2789555</wp:posOffset>
                </wp:positionH>
                <wp:positionV relativeFrom="page">
                  <wp:posOffset>5429250</wp:posOffset>
                </wp:positionV>
                <wp:extent cx="89535" cy="444500"/>
                <wp:effectExtent l="0" t="38100" r="62865" b="127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46FD" id="Straight Arrow Connector 44" o:spid="_x0000_s1026" type="#_x0000_t32" style="position:absolute;margin-left:219.65pt;margin-top:427.5pt;width:7.05pt;height:3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  <w:r w:rsidRPr="0080499C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92A45C" wp14:editId="3FB8274D">
                <wp:simplePos x="0" y="0"/>
                <wp:positionH relativeFrom="column">
                  <wp:posOffset>3656330</wp:posOffset>
                </wp:positionH>
                <wp:positionV relativeFrom="page">
                  <wp:posOffset>5869940</wp:posOffset>
                </wp:positionV>
                <wp:extent cx="489600" cy="342000"/>
                <wp:effectExtent l="0" t="0" r="24765" b="2032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653C74">
                            <w:pPr>
                              <w:pStyle w:val="Heading1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2A45C" id="Oval 59" o:spid="_x0000_s1035" style="position:absolute;margin-left:287.9pt;margin-top:462.2pt;width:38.55pt;height:26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" fillcolor="white [3201]" strokecolor="#4f81bd [3204]" strokeweight="1pt">
                <v:textbox>
                  <w:txbxContent>
                    <w:p w:rsidR="00962F2F" w:rsidRPr="000339B6" w:rsidRDefault="00962F2F" w:rsidP="00653C74">
                      <w:pPr>
                        <w:pStyle w:val="Heading1"/>
                      </w:pPr>
                      <w:r>
                        <w:t>16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80499C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E00D14" wp14:editId="25629B53">
                <wp:simplePos x="0" y="0"/>
                <wp:positionH relativeFrom="column">
                  <wp:posOffset>3116580</wp:posOffset>
                </wp:positionH>
                <wp:positionV relativeFrom="page">
                  <wp:posOffset>5868670</wp:posOffset>
                </wp:positionV>
                <wp:extent cx="489600" cy="342000"/>
                <wp:effectExtent l="0" t="0" r="24765" b="2032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653C74">
                            <w:pPr>
                              <w:pStyle w:val="Heading1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00D14" id="Oval 58" o:spid="_x0000_s1036" style="position:absolute;margin-left:245.4pt;margin-top:462.1pt;width:38.55pt;height:26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" fillcolor="white [3201]" strokecolor="#4f81bd [3204]" strokeweight="1pt">
                <v:textbox>
                  <w:txbxContent>
                    <w:p w:rsidR="00962F2F" w:rsidRPr="000339B6" w:rsidRDefault="00962F2F" w:rsidP="00653C74">
                      <w:pPr>
                        <w:pStyle w:val="Heading1"/>
                      </w:pPr>
                      <w:r>
                        <w:t>15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80499C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B8F019" wp14:editId="4EDFA3FB">
                <wp:simplePos x="0" y="0"/>
                <wp:positionH relativeFrom="column">
                  <wp:posOffset>2580005</wp:posOffset>
                </wp:positionH>
                <wp:positionV relativeFrom="page">
                  <wp:posOffset>5867400</wp:posOffset>
                </wp:positionV>
                <wp:extent cx="489600" cy="342000"/>
                <wp:effectExtent l="0" t="0" r="24765" b="2032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653C74">
                            <w:pPr>
                              <w:pStyle w:val="Heading1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8F019" id="Oval 57" o:spid="_x0000_s1037" style="position:absolute;margin-left:203.15pt;margin-top:462pt;width:38.55pt;height:26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" fillcolor="white [3201]" strokecolor="#4f81bd [3204]" strokeweight="1pt">
                <v:textbox>
                  <w:txbxContent>
                    <w:p w:rsidR="00962F2F" w:rsidRPr="000339B6" w:rsidRDefault="00962F2F" w:rsidP="00653C74">
                      <w:pPr>
                        <w:pStyle w:val="Heading1"/>
                      </w:pPr>
                      <w:r>
                        <w:t>14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80499C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1309E3" wp14:editId="6D6F3C8D">
                <wp:simplePos x="0" y="0"/>
                <wp:positionH relativeFrom="column">
                  <wp:posOffset>2019935</wp:posOffset>
                </wp:positionH>
                <wp:positionV relativeFrom="page">
                  <wp:posOffset>5868670</wp:posOffset>
                </wp:positionV>
                <wp:extent cx="489600" cy="342000"/>
                <wp:effectExtent l="0" t="0" r="24765" b="2032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653C74">
                            <w:pPr>
                              <w:pStyle w:val="Heading1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309E3" id="Oval 56" o:spid="_x0000_s1038" style="position:absolute;margin-left:159.05pt;margin-top:462.1pt;width:38.55pt;height:26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" fillcolor="white [3201]" strokecolor="#4f81bd [3204]" strokeweight="1pt">
                <v:textbox>
                  <w:txbxContent>
                    <w:p w:rsidR="00962F2F" w:rsidRPr="000339B6" w:rsidRDefault="00962F2F" w:rsidP="00653C74">
                      <w:pPr>
                        <w:pStyle w:val="Heading1"/>
                      </w:pPr>
                      <w:r>
                        <w:t>13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D64C59" w:rsidRPr="0080499C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FABED0" wp14:editId="2076E51E">
                <wp:simplePos x="0" y="0"/>
                <wp:positionH relativeFrom="column">
                  <wp:posOffset>1732280</wp:posOffset>
                </wp:positionH>
                <wp:positionV relativeFrom="page">
                  <wp:posOffset>5467350</wp:posOffset>
                </wp:positionV>
                <wp:extent cx="45085" cy="419100"/>
                <wp:effectExtent l="38100" t="38100" r="5016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868A" id="Straight Arrow Connector 41" o:spid="_x0000_s1026" type="#_x0000_t32" style="position:absolute;margin-left:136.4pt;margin-top:430.5pt;width:3.55pt;height:33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  <w:r w:rsidR="00D64C59" w:rsidRPr="0080499C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F3BD7E" wp14:editId="21B93496">
                <wp:simplePos x="0" y="0"/>
                <wp:positionH relativeFrom="column">
                  <wp:posOffset>1499870</wp:posOffset>
                </wp:positionH>
                <wp:positionV relativeFrom="page">
                  <wp:posOffset>5868670</wp:posOffset>
                </wp:positionV>
                <wp:extent cx="489600" cy="342000"/>
                <wp:effectExtent l="0" t="0" r="24765" b="203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D64C59">
                            <w:pPr>
                              <w:pStyle w:val="Heading1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3BD7E" id="Oval 55" o:spid="_x0000_s1039" style="position:absolute;margin-left:118.1pt;margin-top:462.1pt;width:38.55pt;height:26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" fillcolor="white [3201]" strokecolor="#4f81bd [3204]" strokeweight="1pt">
                <v:textbox>
                  <w:txbxContent>
                    <w:p w:rsidR="00962F2F" w:rsidRPr="000339B6" w:rsidRDefault="00962F2F" w:rsidP="00D64C59">
                      <w:pPr>
                        <w:pStyle w:val="Heading1"/>
                      </w:pPr>
                      <w:r>
                        <w:t>12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D64C59" w:rsidRPr="0080499C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04A990" wp14:editId="39E9D626">
                <wp:simplePos x="0" y="0"/>
                <wp:positionH relativeFrom="column">
                  <wp:posOffset>973455</wp:posOffset>
                </wp:positionH>
                <wp:positionV relativeFrom="page">
                  <wp:posOffset>5868670</wp:posOffset>
                </wp:positionV>
                <wp:extent cx="489600" cy="342000"/>
                <wp:effectExtent l="0" t="0" r="24765" b="2032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D64C59">
                            <w:pPr>
                              <w:pStyle w:val="Heading1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4A990" id="Oval 54" o:spid="_x0000_s1040" style="position:absolute;margin-left:76.65pt;margin-top:462.1pt;width:38.55pt;height:26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" fillcolor="white [3201]" strokecolor="#4f81bd [3204]" strokeweight="1pt">
                <v:textbox>
                  <w:txbxContent>
                    <w:p w:rsidR="00962F2F" w:rsidRPr="000339B6" w:rsidRDefault="00962F2F" w:rsidP="00D64C59">
                      <w:pPr>
                        <w:pStyle w:val="Heading1"/>
                      </w:pPr>
                      <w:r>
                        <w:t>11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D64C59" w:rsidRPr="0080499C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042D38" wp14:editId="2C478F2B">
                <wp:simplePos x="0" y="0"/>
                <wp:positionH relativeFrom="column">
                  <wp:posOffset>427355</wp:posOffset>
                </wp:positionH>
                <wp:positionV relativeFrom="page">
                  <wp:posOffset>5868670</wp:posOffset>
                </wp:positionV>
                <wp:extent cx="489600" cy="342000"/>
                <wp:effectExtent l="0" t="0" r="24765" b="2032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D64C59">
                            <w:pPr>
                              <w:pStyle w:val="Heading1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42D38" id="Oval 53" o:spid="_x0000_s1041" style="position:absolute;margin-left:33.65pt;margin-top:462.1pt;width:38.55pt;height:26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" fillcolor="white [3201]" strokecolor="#4f81bd [3204]" strokeweight="1pt">
                <v:textbox>
                  <w:txbxContent>
                    <w:p w:rsidR="00962F2F" w:rsidRPr="000339B6" w:rsidRDefault="00962F2F" w:rsidP="00D64C59">
                      <w:pPr>
                        <w:pStyle w:val="Heading1"/>
                      </w:pPr>
                      <w:r>
                        <w:t>10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FC0047" w:rsidRPr="0080499C"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B9DF01" wp14:editId="74ACE12F">
                <wp:simplePos x="0" y="0"/>
                <wp:positionH relativeFrom="column">
                  <wp:posOffset>40005</wp:posOffset>
                </wp:positionH>
                <wp:positionV relativeFrom="page">
                  <wp:posOffset>5867400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FC0047">
                            <w:pPr>
                              <w:pStyle w:val="Heading1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9DF01" id="Oval 34" o:spid="_x0000_s1042" style="position:absolute;margin-left:3.15pt;margin-top:462pt;width:27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" fillcolor="white [3201]" strokecolor="#4f81bd [3204]" strokeweight="1pt">
                <v:textbox>
                  <w:txbxContent>
                    <w:p w:rsidR="00962F2F" w:rsidRPr="000339B6" w:rsidRDefault="00962F2F" w:rsidP="00FC0047">
                      <w:pPr>
                        <w:pStyle w:val="Heading1"/>
                      </w:pPr>
                      <w:r>
                        <w:t>9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  <w:r>
        <w:rPr>
          <w:b/>
          <w:szCs w:val="26"/>
        </w:rPr>
        <w:t>Stránka NASTAVENIA</w:t>
      </w:r>
      <w:r w:rsidR="00DD5545">
        <w:rPr>
          <w:b/>
          <w:szCs w:val="26"/>
        </w:rPr>
        <w:t xml:space="preserve"> – vetranie pivničných kobiek</w:t>
      </w: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  <w:r>
        <w:rPr>
          <w:b/>
          <w:noProof/>
          <w:szCs w:val="26"/>
          <w:lang w:val="en-GB" w:eastAsia="en-GB"/>
        </w:rPr>
        <w:drawing>
          <wp:anchor distT="0" distB="0" distL="114300" distR="114300" simplePos="0" relativeHeight="251803648" behindDoc="1" locked="0" layoutInCell="1" allowOverlap="1">
            <wp:simplePos x="0" y="0"/>
            <wp:positionH relativeFrom="column">
              <wp:posOffset>-67945</wp:posOffset>
            </wp:positionH>
            <wp:positionV relativeFrom="page">
              <wp:posOffset>1933575</wp:posOffset>
            </wp:positionV>
            <wp:extent cx="459105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50perc_1PPVZT71_Nastaveni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5808E4" wp14:editId="3A59EA92">
                <wp:simplePos x="0" y="0"/>
                <wp:positionH relativeFrom="column">
                  <wp:posOffset>4781550</wp:posOffset>
                </wp:positionH>
                <wp:positionV relativeFrom="page">
                  <wp:posOffset>2350135</wp:posOffset>
                </wp:positionV>
                <wp:extent cx="342900" cy="3429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13244">
                            <w:pPr>
                              <w:pStyle w:val="Heading1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808E4" id="Oval 60" o:spid="_x0000_s1043" style="position:absolute;margin-left:376.5pt;margin-top:185.05pt;width:27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" fillcolor="white [3201]" strokecolor="#4f81bd [3204]" strokeweight="1pt">
                <v:textbox>
                  <w:txbxContent>
                    <w:p w:rsidR="00962F2F" w:rsidRPr="000339B6" w:rsidRDefault="00962F2F" w:rsidP="00113244">
                      <w:pPr>
                        <w:pStyle w:val="Heading1"/>
                      </w:pPr>
                      <w:r>
                        <w:t>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1CC2F2" wp14:editId="026FB295">
                <wp:simplePos x="0" y="0"/>
                <wp:positionH relativeFrom="column">
                  <wp:posOffset>4170680</wp:posOffset>
                </wp:positionH>
                <wp:positionV relativeFrom="page">
                  <wp:posOffset>2562225</wp:posOffset>
                </wp:positionV>
                <wp:extent cx="609600" cy="66675"/>
                <wp:effectExtent l="38100" t="19050" r="19050" b="857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C77E" id="Straight Arrow Connector 81" o:spid="_x0000_s1026" type="#_x0000_t32" style="position:absolute;margin-left:328.4pt;margin-top:201.75pt;width:48pt;height:5.2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0B0932" wp14:editId="736CAD42">
                <wp:simplePos x="0" y="0"/>
                <wp:positionH relativeFrom="column">
                  <wp:posOffset>4781550</wp:posOffset>
                </wp:positionH>
                <wp:positionV relativeFrom="page">
                  <wp:posOffset>2769235</wp:posOffset>
                </wp:positionV>
                <wp:extent cx="342900" cy="3429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13244">
                            <w:pPr>
                              <w:pStyle w:val="Heading1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B0932" id="Oval 61" o:spid="_x0000_s1044" style="position:absolute;margin-left:376.5pt;margin-top:218.05pt;width:27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" fillcolor="white [3201]" strokecolor="#4f81bd [3204]" strokeweight="1pt">
                <v:textbox>
                  <w:txbxContent>
                    <w:p w:rsidR="00962F2F" w:rsidRPr="000339B6" w:rsidRDefault="00962F2F" w:rsidP="00113244">
                      <w:pPr>
                        <w:pStyle w:val="Heading1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604D54" wp14:editId="54836010">
                <wp:simplePos x="0" y="0"/>
                <wp:positionH relativeFrom="column">
                  <wp:posOffset>4170680</wp:posOffset>
                </wp:positionH>
                <wp:positionV relativeFrom="page">
                  <wp:posOffset>2971799</wp:posOffset>
                </wp:positionV>
                <wp:extent cx="609600" cy="85725"/>
                <wp:effectExtent l="38100" t="0" r="19050" b="857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2B66" id="Straight Arrow Connector 82" o:spid="_x0000_s1026" type="#_x0000_t32" style="position:absolute;margin-left:328.4pt;margin-top:234pt;width:48pt;height:6.7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" strokecolor="#4579b8 [3044]">
                <v:stroke endarrow="block"/>
                <w10:wrap anchory="page"/>
              </v:shape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745202" wp14:editId="317AF07E">
                <wp:simplePos x="0" y="0"/>
                <wp:positionH relativeFrom="column">
                  <wp:posOffset>4781550</wp:posOffset>
                </wp:positionH>
                <wp:positionV relativeFrom="page">
                  <wp:posOffset>3159760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13244">
                            <w:pPr>
                              <w:pStyle w:val="Heading1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45202" id="Oval 62" o:spid="_x0000_s1045" style="position:absolute;margin-left:376.5pt;margin-top:248.8pt;width:27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" fillcolor="white [3201]" strokecolor="#4f81bd [3204]" strokeweight="1pt">
                <v:textbox>
                  <w:txbxContent>
                    <w:p w:rsidR="00962F2F" w:rsidRPr="000339B6" w:rsidRDefault="00962F2F" w:rsidP="00113244">
                      <w:pPr>
                        <w:pStyle w:val="Heading1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81EA73" wp14:editId="5F0C05EF">
                <wp:simplePos x="0" y="0"/>
                <wp:positionH relativeFrom="column">
                  <wp:posOffset>4170680</wp:posOffset>
                </wp:positionH>
                <wp:positionV relativeFrom="page">
                  <wp:posOffset>3285490</wp:posOffset>
                </wp:positionV>
                <wp:extent cx="609600" cy="45719"/>
                <wp:effectExtent l="0" t="57150" r="19050" b="501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94F7C" id="Straight Arrow Connector 83" o:spid="_x0000_s1026" type="#_x0000_t32" style="position:absolute;margin-left:328.4pt;margin-top:258.7pt;width:48pt;height:3.6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" strokecolor="#4579b8 [3044]">
                <v:stroke endarrow="block"/>
                <w10:wrap anchory="page"/>
              </v:shape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DF11D4" wp14:editId="69BBE63A">
                <wp:simplePos x="0" y="0"/>
                <wp:positionH relativeFrom="column">
                  <wp:posOffset>4781550</wp:posOffset>
                </wp:positionH>
                <wp:positionV relativeFrom="page">
                  <wp:posOffset>4020185</wp:posOffset>
                </wp:positionV>
                <wp:extent cx="342900" cy="3429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13244">
                            <w:pPr>
                              <w:pStyle w:val="Heading1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F11D4" id="Oval 63" o:spid="_x0000_s1046" style="position:absolute;margin-left:376.5pt;margin-top:316.55pt;width:27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" fillcolor="white [3201]" strokecolor="#4f81bd [3204]" strokeweight="1pt">
                <v:textbox>
                  <w:txbxContent>
                    <w:p w:rsidR="00962F2F" w:rsidRPr="000339B6" w:rsidRDefault="00962F2F" w:rsidP="00113244">
                      <w:pPr>
                        <w:pStyle w:val="Heading1"/>
                      </w:pPr>
                      <w:r>
                        <w:t>4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C81EA73" wp14:editId="5F0C05EF">
                <wp:simplePos x="0" y="0"/>
                <wp:positionH relativeFrom="column">
                  <wp:posOffset>4218304</wp:posOffset>
                </wp:positionH>
                <wp:positionV relativeFrom="page">
                  <wp:posOffset>4154805</wp:posOffset>
                </wp:positionV>
                <wp:extent cx="561975" cy="45719"/>
                <wp:effectExtent l="0" t="57150" r="28575" b="501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2562" id="Straight Arrow Connector 84" o:spid="_x0000_s1026" type="#_x0000_t32" style="position:absolute;margin-left:332.15pt;margin-top:327.15pt;width:44.25pt;height:3.6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" strokecolor="#4579b8 [3044]">
                <v:stroke endarrow="block"/>
                <w10:wrap anchory="page"/>
              </v:shape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B42C3A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C3A4DE" wp14:editId="6C98769E">
                <wp:simplePos x="0" y="0"/>
                <wp:positionH relativeFrom="column">
                  <wp:posOffset>3945467</wp:posOffset>
                </wp:positionH>
                <wp:positionV relativeFrom="page">
                  <wp:posOffset>5382260</wp:posOffset>
                </wp:positionV>
                <wp:extent cx="45719" cy="332317"/>
                <wp:effectExtent l="38100" t="38100" r="50165" b="1079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2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B78D" id="Straight Arrow Connector 88" o:spid="_x0000_s1026" type="#_x0000_t32" style="position:absolute;margin-left:310.65pt;margin-top:423.8pt;width:3.6pt;height:26.1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C3A4DE" wp14:editId="6C98769E">
                <wp:simplePos x="0" y="0"/>
                <wp:positionH relativeFrom="column">
                  <wp:posOffset>2820458</wp:posOffset>
                </wp:positionH>
                <wp:positionV relativeFrom="page">
                  <wp:posOffset>5382683</wp:posOffset>
                </wp:positionV>
                <wp:extent cx="49530" cy="331894"/>
                <wp:effectExtent l="19050" t="38100" r="64770" b="114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" cy="331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6B36" id="Straight Arrow Connector 87" o:spid="_x0000_s1026" type="#_x0000_t32" style="position:absolute;margin-left:222.1pt;margin-top:423.85pt;width:3.9pt;height:26.1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C3A4DE" wp14:editId="6C98769E">
                <wp:simplePos x="0" y="0"/>
                <wp:positionH relativeFrom="column">
                  <wp:posOffset>1635125</wp:posOffset>
                </wp:positionH>
                <wp:positionV relativeFrom="page">
                  <wp:posOffset>5382683</wp:posOffset>
                </wp:positionV>
                <wp:extent cx="49530" cy="328084"/>
                <wp:effectExtent l="19050" t="38100" r="64770" b="152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" cy="328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F6FE" id="Straight Arrow Connector 86" o:spid="_x0000_s1026" type="#_x0000_t32" style="position:absolute;margin-left:128.75pt;margin-top:423.85pt;width:3.9pt;height:25.8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6AAD62" wp14:editId="4A8A6450">
                <wp:simplePos x="0" y="0"/>
                <wp:positionH relativeFrom="column">
                  <wp:posOffset>541655</wp:posOffset>
                </wp:positionH>
                <wp:positionV relativeFrom="page">
                  <wp:posOffset>5382682</wp:posOffset>
                </wp:positionV>
                <wp:extent cx="45719" cy="332317"/>
                <wp:effectExtent l="38100" t="38100" r="50165" b="1079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2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8ED2" id="Straight Arrow Connector 85" o:spid="_x0000_s1026" type="#_x0000_t32" style="position:absolute;margin-left:42.65pt;margin-top:423.85pt;width:3.6pt;height:26.1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" strokecolor="#4579b8 [3044]">
                <v:stroke endarrow="block"/>
                <w10:wrap anchory="page"/>
              </v:shape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</w:p>
    <w:p w:rsidR="00B42C3A" w:rsidRDefault="00B42C3A" w:rsidP="00661A10">
      <w:pPr>
        <w:rPr>
          <w:b/>
          <w:szCs w:val="26"/>
        </w:rPr>
      </w:pPr>
    </w:p>
    <w:p w:rsidR="00B42C3A" w:rsidRDefault="00B42C3A" w:rsidP="00661A10">
      <w:pPr>
        <w:rPr>
          <w:b/>
          <w:szCs w:val="26"/>
        </w:rPr>
      </w:pPr>
    </w:p>
    <w:p w:rsidR="00B42C3A" w:rsidRDefault="00B42C3A" w:rsidP="00661A10">
      <w:pPr>
        <w:rPr>
          <w:b/>
          <w:szCs w:val="26"/>
        </w:rPr>
      </w:pPr>
    </w:p>
    <w:p w:rsidR="00B42C3A" w:rsidRDefault="00B42C3A" w:rsidP="00661A10">
      <w:pPr>
        <w:rPr>
          <w:b/>
          <w:szCs w:val="26"/>
        </w:rPr>
      </w:pPr>
    </w:p>
    <w:p w:rsidR="00B42C3A" w:rsidRDefault="00B42C3A" w:rsidP="00661A10">
      <w:pPr>
        <w:rPr>
          <w:b/>
          <w:szCs w:val="26"/>
        </w:rPr>
      </w:pPr>
    </w:p>
    <w:p w:rsidR="00DD5545" w:rsidRDefault="00DD5545" w:rsidP="00661A10">
      <w:pPr>
        <w:rPr>
          <w:b/>
          <w:szCs w:val="26"/>
        </w:rPr>
      </w:pPr>
    </w:p>
    <w:p w:rsidR="00B42C3A" w:rsidRPr="00B42C3A" w:rsidRDefault="00B42C3A" w:rsidP="00661A10">
      <w:pPr>
        <w:rPr>
          <w:szCs w:val="26"/>
        </w:rPr>
      </w:pPr>
      <w:r w:rsidRPr="00B42C3A">
        <w:rPr>
          <w:szCs w:val="26"/>
        </w:rPr>
        <w:t>1 – po stlačení sa na dotykovej klávesnici zadá žiadaná teplota odvodného vzduchu</w:t>
      </w:r>
    </w:p>
    <w:p w:rsidR="00B42C3A" w:rsidRPr="00B42C3A" w:rsidRDefault="00B42C3A" w:rsidP="00661A10">
      <w:pPr>
        <w:rPr>
          <w:szCs w:val="26"/>
        </w:rPr>
      </w:pPr>
      <w:r w:rsidRPr="00B42C3A">
        <w:rPr>
          <w:szCs w:val="26"/>
        </w:rPr>
        <w:t>2 -  po stlačení sa na dotykovej klávesnici zadá maximálna teplota prívodného vzduchu</w:t>
      </w:r>
    </w:p>
    <w:p w:rsidR="00B42C3A" w:rsidRPr="00B42C3A" w:rsidRDefault="00B42C3A" w:rsidP="00B42C3A">
      <w:pPr>
        <w:rPr>
          <w:szCs w:val="26"/>
        </w:rPr>
      </w:pPr>
      <w:r w:rsidRPr="00B42C3A">
        <w:rPr>
          <w:szCs w:val="26"/>
        </w:rPr>
        <w:t>3 -  po stlačení sa na dotykovej klávesnici zadá minimána teplota prívodného vzduchu</w:t>
      </w:r>
    </w:p>
    <w:p w:rsidR="00B42C3A" w:rsidRPr="00B42C3A" w:rsidRDefault="00B42C3A" w:rsidP="00B42C3A">
      <w:pPr>
        <w:rPr>
          <w:szCs w:val="26"/>
        </w:rPr>
      </w:pPr>
      <w:r w:rsidRPr="00B42C3A">
        <w:rPr>
          <w:szCs w:val="26"/>
        </w:rPr>
        <w:t>4 – po stlační sa zadá režim  prevádzky VZT ( VYP / ZAP / AUT )</w:t>
      </w:r>
    </w:p>
    <w:p w:rsidR="005C5EBA" w:rsidRDefault="005C5EBA" w:rsidP="00661A10">
      <w:pPr>
        <w:rPr>
          <w:b/>
          <w:szCs w:val="26"/>
        </w:rPr>
      </w:pPr>
      <w:r>
        <w:rPr>
          <w:noProof/>
          <w:szCs w:val="26"/>
          <w:lang w:val="en-GB" w:eastAsia="en-GB"/>
        </w:rPr>
        <w:t>5</w:t>
      </w:r>
      <w:r w:rsidRPr="0080499C">
        <w:rPr>
          <w:noProof/>
          <w:szCs w:val="26"/>
          <w:lang w:val="en-GB" w:eastAsia="en-GB"/>
        </w:rPr>
        <w:t xml:space="preserve"> – prepnutie na stránku ČAS.PROGRAM</w:t>
      </w:r>
      <w:r w:rsidRPr="00113244">
        <w:rPr>
          <w:b/>
          <w:szCs w:val="26"/>
        </w:rPr>
        <w:t xml:space="preserve"> </w:t>
      </w:r>
    </w:p>
    <w:p w:rsidR="005C5EBA" w:rsidRDefault="005C5EBA" w:rsidP="00661A10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6</w:t>
      </w:r>
      <w:r w:rsidRPr="0080499C">
        <w:rPr>
          <w:noProof/>
          <w:szCs w:val="26"/>
          <w:lang w:val="en-GB" w:eastAsia="en-GB"/>
        </w:rPr>
        <w:t xml:space="preserve"> – prepnutie </w:t>
      </w:r>
      <w:r>
        <w:rPr>
          <w:noProof/>
          <w:szCs w:val="26"/>
          <w:lang w:val="en-GB" w:eastAsia="en-GB"/>
        </w:rPr>
        <w:t>na stránku NASTAVENIA</w:t>
      </w:r>
    </w:p>
    <w:p w:rsidR="005C5EBA" w:rsidRDefault="005C5EBA" w:rsidP="00661A10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lastRenderedPageBreak/>
        <w:t>7</w:t>
      </w:r>
      <w:r w:rsidRPr="0080499C">
        <w:rPr>
          <w:noProof/>
          <w:szCs w:val="26"/>
          <w:lang w:val="en-GB" w:eastAsia="en-GB"/>
        </w:rPr>
        <w:t xml:space="preserve"> – prepnutie na stránku </w:t>
      </w:r>
      <w:r>
        <w:rPr>
          <w:noProof/>
          <w:szCs w:val="26"/>
          <w:lang w:val="en-GB" w:eastAsia="en-GB"/>
        </w:rPr>
        <w:t>ALARMY</w:t>
      </w:r>
    </w:p>
    <w:p w:rsidR="00113244" w:rsidRDefault="005C5EBA" w:rsidP="00661A10">
      <w:pPr>
        <w:rPr>
          <w:b/>
          <w:szCs w:val="26"/>
        </w:rPr>
      </w:pPr>
      <w:r>
        <w:rPr>
          <w:noProof/>
          <w:szCs w:val="26"/>
          <w:lang w:val="en-GB" w:eastAsia="en-GB"/>
        </w:rPr>
        <w:t>8</w:t>
      </w:r>
      <w:r w:rsidRPr="0080499C">
        <w:rPr>
          <w:noProof/>
          <w:szCs w:val="26"/>
          <w:lang w:val="en-GB" w:eastAsia="en-GB"/>
        </w:rPr>
        <w:t xml:space="preserve"> – prepnutie na stránku </w:t>
      </w:r>
      <w:r>
        <w:rPr>
          <w:noProof/>
          <w:szCs w:val="26"/>
          <w:lang w:val="en-GB" w:eastAsia="en-GB"/>
        </w:rPr>
        <w:t>SCHEMA</w:t>
      </w:r>
      <w:r w:rsidRPr="00113244">
        <w:rPr>
          <w:b/>
          <w:szCs w:val="26"/>
        </w:rPr>
        <w:t xml:space="preserve"> </w:t>
      </w:r>
      <w:r w:rsidR="00113244"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6301C1" wp14:editId="6A4717B6">
                <wp:simplePos x="0" y="0"/>
                <wp:positionH relativeFrom="column">
                  <wp:posOffset>3768725</wp:posOffset>
                </wp:positionH>
                <wp:positionV relativeFrom="page">
                  <wp:posOffset>5712460</wp:posOffset>
                </wp:positionV>
                <wp:extent cx="342900" cy="3429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13244">
                            <w:pPr>
                              <w:pStyle w:val="Heading1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301C1" id="Oval 68" o:spid="_x0000_s1047" style="position:absolute;margin-left:296.75pt;margin-top:449.8pt;width:27pt;height:2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" fillcolor="white [3201]" strokecolor="#4f81bd [3204]" strokeweight="1pt">
                <v:textbox>
                  <w:txbxContent>
                    <w:p w:rsidR="00962F2F" w:rsidRPr="000339B6" w:rsidRDefault="00962F2F" w:rsidP="00113244">
                      <w:pPr>
                        <w:pStyle w:val="Heading1"/>
                      </w:pPr>
                      <w:r>
                        <w:t>8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113244"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056AD6" wp14:editId="15E06DA9">
                <wp:simplePos x="0" y="0"/>
                <wp:positionH relativeFrom="column">
                  <wp:posOffset>2638425</wp:posOffset>
                </wp:positionH>
                <wp:positionV relativeFrom="page">
                  <wp:posOffset>5715635</wp:posOffset>
                </wp:positionV>
                <wp:extent cx="342900" cy="34290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13244">
                            <w:pPr>
                              <w:pStyle w:val="Heading1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56AD6" id="Oval 67" o:spid="_x0000_s1048" style="position:absolute;margin-left:207.75pt;margin-top:450.05pt;width:27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" fillcolor="white [3201]" strokecolor="#4f81bd [3204]" strokeweight="1pt">
                <v:textbox>
                  <w:txbxContent>
                    <w:p w:rsidR="00962F2F" w:rsidRPr="000339B6" w:rsidRDefault="00962F2F" w:rsidP="00113244">
                      <w:pPr>
                        <w:pStyle w:val="Heading1"/>
                      </w:pPr>
                      <w:r>
                        <w:t>7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113244"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520A31" wp14:editId="0E5DE554">
                <wp:simplePos x="0" y="0"/>
                <wp:positionH relativeFrom="column">
                  <wp:posOffset>1450975</wp:posOffset>
                </wp:positionH>
                <wp:positionV relativeFrom="page">
                  <wp:posOffset>5712460</wp:posOffset>
                </wp:positionV>
                <wp:extent cx="342900" cy="3429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13244">
                            <w:pPr>
                              <w:pStyle w:val="Heading1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20A31" id="Oval 66" o:spid="_x0000_s1049" style="position:absolute;margin-left:114.25pt;margin-top:449.8pt;width:27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" fillcolor="white [3201]" strokecolor="#4f81bd [3204]" strokeweight="1pt">
                <v:textbox>
                  <w:txbxContent>
                    <w:p w:rsidR="00962F2F" w:rsidRPr="000339B6" w:rsidRDefault="00962F2F" w:rsidP="00113244">
                      <w:pPr>
                        <w:pStyle w:val="Heading1"/>
                      </w:pPr>
                      <w:r>
                        <w:t>6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113244"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6281E4" wp14:editId="3E1DF6DF">
                <wp:simplePos x="0" y="0"/>
                <wp:positionH relativeFrom="column">
                  <wp:posOffset>374650</wp:posOffset>
                </wp:positionH>
                <wp:positionV relativeFrom="page">
                  <wp:posOffset>5712460</wp:posOffset>
                </wp:positionV>
                <wp:extent cx="342900" cy="3429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13244">
                            <w:pPr>
                              <w:pStyle w:val="Heading1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281E4" id="Oval 65" o:spid="_x0000_s1050" style="position:absolute;margin-left:29.5pt;margin-top:449.8pt;width:27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" fillcolor="white [3201]" strokecolor="#4f81bd [3204]" strokeweight="1pt">
                <v:textbox>
                  <w:txbxContent>
                    <w:p w:rsidR="00962F2F" w:rsidRPr="000339B6" w:rsidRDefault="00962F2F" w:rsidP="00113244">
                      <w:pPr>
                        <w:pStyle w:val="Heading1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7F79B6" w:rsidRDefault="007F79B6" w:rsidP="007F79B6">
      <w:pPr>
        <w:rPr>
          <w:b/>
          <w:szCs w:val="26"/>
        </w:rPr>
      </w:pPr>
      <w:r>
        <w:rPr>
          <w:b/>
          <w:szCs w:val="26"/>
        </w:rPr>
        <w:t xml:space="preserve">Stránka </w:t>
      </w:r>
      <w:r w:rsidR="005C5EBA">
        <w:rPr>
          <w:b/>
          <w:szCs w:val="26"/>
        </w:rPr>
        <w:t>ČAS.PROGRAM</w:t>
      </w:r>
      <w:r w:rsidR="00DD5545">
        <w:rPr>
          <w:b/>
          <w:szCs w:val="26"/>
        </w:rPr>
        <w:t xml:space="preserve"> – vetranie pivničných kobiek</w:t>
      </w:r>
      <w:r w:rsidR="00196A4D">
        <w:rPr>
          <w:b/>
          <w:szCs w:val="26"/>
        </w:rPr>
        <w:t>, odťahové ventilátory</w:t>
      </w:r>
    </w:p>
    <w:p w:rsidR="007F79B6" w:rsidRDefault="007F79B6" w:rsidP="00661A10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7D716D" w:rsidP="005C5EBA">
      <w:pPr>
        <w:rPr>
          <w:b/>
          <w:noProof/>
          <w:szCs w:val="26"/>
          <w:lang w:val="en-GB" w:eastAsia="en-GB"/>
        </w:rPr>
      </w:pPr>
      <w:r>
        <w:rPr>
          <w:b/>
          <w:noProof/>
          <w:szCs w:val="26"/>
          <w:lang w:val="en-GB" w:eastAsia="en-GB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-66040</wp:posOffset>
            </wp:positionH>
            <wp:positionV relativeFrom="page">
              <wp:posOffset>2030095</wp:posOffset>
            </wp:positionV>
            <wp:extent cx="4785360" cy="3287395"/>
            <wp:effectExtent l="0" t="0" r="0" b="8255"/>
            <wp:wrapSquare wrapText="bothSides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50perc_1PPVZT71_CasProgram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0F3E16" w:rsidP="005C5EBA">
      <w:pPr>
        <w:rPr>
          <w:b/>
          <w:noProof/>
          <w:szCs w:val="26"/>
          <w:lang w:val="en-GB" w:eastAsia="en-GB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EEF12B0" wp14:editId="74ACCC64">
                <wp:simplePos x="0" y="0"/>
                <wp:positionH relativeFrom="column">
                  <wp:posOffset>4781550</wp:posOffset>
                </wp:positionH>
                <wp:positionV relativeFrom="page">
                  <wp:posOffset>2350135</wp:posOffset>
                </wp:positionV>
                <wp:extent cx="342900" cy="342900"/>
                <wp:effectExtent l="0" t="0" r="1905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5C5EBA">
                            <w:pPr>
                              <w:pStyle w:val="Heading1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F12B0" id="Oval 89" o:spid="_x0000_s1051" style="position:absolute;margin-left:376.5pt;margin-top:185.05pt;width:27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" fillcolor="white [3201]" strokecolor="#4f81bd [3204]" strokeweight="1pt">
                <v:textbox>
                  <w:txbxContent>
                    <w:p w:rsidR="00962F2F" w:rsidRPr="000339B6" w:rsidRDefault="00962F2F" w:rsidP="005C5EBA">
                      <w:pPr>
                        <w:pStyle w:val="Heading1"/>
                      </w:pPr>
                      <w:r>
                        <w:t>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D82620" w:rsidRDefault="00D82620" w:rsidP="005C5EBA">
      <w:pPr>
        <w:rPr>
          <w:b/>
          <w:noProof/>
          <w:szCs w:val="26"/>
          <w:lang w:val="en-GB" w:eastAsia="en-GB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BA44D8" wp14:editId="07F00410">
                <wp:simplePos x="0" y="0"/>
                <wp:positionH relativeFrom="column">
                  <wp:posOffset>2313305</wp:posOffset>
                </wp:positionH>
                <wp:positionV relativeFrom="page">
                  <wp:posOffset>2533650</wp:posOffset>
                </wp:positionV>
                <wp:extent cx="2466975" cy="904875"/>
                <wp:effectExtent l="38100" t="0" r="28575" b="6667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18C3" id="Straight Arrow Connector 103" o:spid="_x0000_s1026" type="#_x0000_t32" style="position:absolute;margin-left:182.15pt;margin-top:199.5pt;width:194.25pt;height:71.2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" strokecolor="#4579b8 [3044]">
                <v:stroke endarrow="block"/>
                <w10:wrap anchory="page"/>
              </v:shape>
            </w:pict>
          </mc:Fallback>
        </mc:AlternateContent>
      </w: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0F3E16" w:rsidP="005C5EBA">
      <w:pPr>
        <w:rPr>
          <w:b/>
          <w:noProof/>
          <w:szCs w:val="26"/>
          <w:lang w:val="en-GB" w:eastAsia="en-GB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57AA0E" wp14:editId="3A239874">
                <wp:simplePos x="0" y="0"/>
                <wp:positionH relativeFrom="column">
                  <wp:posOffset>3933825</wp:posOffset>
                </wp:positionH>
                <wp:positionV relativeFrom="page">
                  <wp:posOffset>5316220</wp:posOffset>
                </wp:positionV>
                <wp:extent cx="57150" cy="266065"/>
                <wp:effectExtent l="19050" t="38100" r="57150" b="1968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838D" id="Straight Arrow Connector 109" o:spid="_x0000_s1026" type="#_x0000_t32" style="position:absolute;margin-left:309.75pt;margin-top:418.6pt;width:4.5pt;height:20.9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C57AA0E" wp14:editId="3A239874">
                <wp:simplePos x="0" y="0"/>
                <wp:positionH relativeFrom="column">
                  <wp:posOffset>2780665</wp:posOffset>
                </wp:positionH>
                <wp:positionV relativeFrom="page">
                  <wp:posOffset>5315585</wp:posOffset>
                </wp:positionV>
                <wp:extent cx="57150" cy="266065"/>
                <wp:effectExtent l="19050" t="38100" r="57150" b="1968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AD00" id="Straight Arrow Connector 108" o:spid="_x0000_s1026" type="#_x0000_t32" style="position:absolute;margin-left:218.95pt;margin-top:418.55pt;width:4.5pt;height:20.9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57AA0E" wp14:editId="3A239874">
                <wp:simplePos x="0" y="0"/>
                <wp:positionH relativeFrom="column">
                  <wp:posOffset>1637030</wp:posOffset>
                </wp:positionH>
                <wp:positionV relativeFrom="page">
                  <wp:posOffset>5314949</wp:posOffset>
                </wp:positionV>
                <wp:extent cx="85725" cy="266700"/>
                <wp:effectExtent l="0" t="38100" r="66675" b="190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BD54" id="Straight Arrow Connector 107" o:spid="_x0000_s1026" type="#_x0000_t32" style="position:absolute;margin-left:128.9pt;margin-top:418.5pt;width:6.75pt;height:21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85A221" wp14:editId="15A97C65">
                <wp:simplePos x="0" y="0"/>
                <wp:positionH relativeFrom="column">
                  <wp:posOffset>427355</wp:posOffset>
                </wp:positionH>
                <wp:positionV relativeFrom="page">
                  <wp:posOffset>5315584</wp:posOffset>
                </wp:positionV>
                <wp:extent cx="57150" cy="266065"/>
                <wp:effectExtent l="19050" t="38100" r="57150" b="1968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4A77B" id="Straight Arrow Connector 106" o:spid="_x0000_s1026" type="#_x0000_t32" style="position:absolute;margin-left:33.65pt;margin-top:418.55pt;width:4.5pt;height:20.9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" strokecolor="#4579b8 [3044]">
                <v:stroke endarrow="block"/>
                <w10:wrap anchory="page"/>
              </v:shape>
            </w:pict>
          </mc:Fallback>
        </mc:AlternateContent>
      </w: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0F3E16" w:rsidP="005C5EBA">
      <w:pPr>
        <w:rPr>
          <w:b/>
          <w:noProof/>
          <w:szCs w:val="26"/>
          <w:lang w:val="en-GB" w:eastAsia="en-GB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F2D3708" wp14:editId="74A4F755">
                <wp:simplePos x="0" y="0"/>
                <wp:positionH relativeFrom="column">
                  <wp:posOffset>3762375</wp:posOffset>
                </wp:positionH>
                <wp:positionV relativeFrom="page">
                  <wp:posOffset>5581015</wp:posOffset>
                </wp:positionV>
                <wp:extent cx="342000" cy="342000"/>
                <wp:effectExtent l="0" t="0" r="20320" b="2032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0F3E16">
                            <w:pPr>
                              <w:pStyle w:val="Heading1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D3708" id="Oval 105" o:spid="_x0000_s1052" style="position:absolute;margin-left:296.25pt;margin-top:439.45pt;width:26.95pt;height:26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" fillcolor="white [3201]" strokecolor="#4f81bd [3204]" strokeweight="1pt">
                <v:textbox>
                  <w:txbxContent>
                    <w:p w:rsidR="00962F2F" w:rsidRPr="000339B6" w:rsidRDefault="00962F2F" w:rsidP="000F3E16">
                      <w:pPr>
                        <w:pStyle w:val="Heading1"/>
                      </w:pPr>
                      <w:r>
                        <w:t>4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C6F1F8" wp14:editId="693D658C">
                <wp:simplePos x="0" y="0"/>
                <wp:positionH relativeFrom="column">
                  <wp:posOffset>2600325</wp:posOffset>
                </wp:positionH>
                <wp:positionV relativeFrom="page">
                  <wp:posOffset>5581015</wp:posOffset>
                </wp:positionV>
                <wp:extent cx="342000" cy="342000"/>
                <wp:effectExtent l="0" t="0" r="20320" b="2032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5C5EBA">
                            <w:pPr>
                              <w:pStyle w:val="Heading1"/>
                            </w:pPr>
                            <w:r>
                              <w:t>4</w:t>
                            </w:r>
                            <w:r w:rsidRPr="000F3E16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46990" cy="46990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" cy="46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6F1F8" id="Oval 95" o:spid="_x0000_s1053" style="position:absolute;margin-left:204.75pt;margin-top:439.45pt;width:26.95pt;height:26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" fillcolor="white [3201]" strokecolor="#4f81bd [3204]" strokeweight="1pt">
                <v:textbox>
                  <w:txbxContent>
                    <w:p w:rsidR="00962F2F" w:rsidRPr="000339B6" w:rsidRDefault="00962F2F" w:rsidP="005C5EBA">
                      <w:pPr>
                        <w:pStyle w:val="Heading1"/>
                      </w:pPr>
                      <w:r>
                        <w:t>4</w:t>
                      </w:r>
                      <w:r w:rsidRPr="000F3E16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46990" cy="46990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" cy="46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F7796CA" wp14:editId="29E0C77C">
                <wp:simplePos x="0" y="0"/>
                <wp:positionH relativeFrom="column">
                  <wp:posOffset>1476375</wp:posOffset>
                </wp:positionH>
                <wp:positionV relativeFrom="page">
                  <wp:posOffset>5581015</wp:posOffset>
                </wp:positionV>
                <wp:extent cx="342000" cy="342000"/>
                <wp:effectExtent l="0" t="0" r="20320" b="2032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5C5EBA">
                            <w:pPr>
                              <w:pStyle w:val="Heading1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796CA" id="Oval 93" o:spid="_x0000_s1054" style="position:absolute;margin-left:116.25pt;margin-top:439.45pt;width:26.95pt;height:26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" fillcolor="white [3201]" strokecolor="#4f81bd [3204]" strokeweight="1pt">
                <v:textbox>
                  <w:txbxContent>
                    <w:p w:rsidR="00962F2F" w:rsidRPr="000339B6" w:rsidRDefault="00962F2F" w:rsidP="005C5EBA">
                      <w:pPr>
                        <w:pStyle w:val="Heading1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2D06DAD" wp14:editId="510C5E7D">
                <wp:simplePos x="0" y="0"/>
                <wp:positionH relativeFrom="column">
                  <wp:posOffset>238125</wp:posOffset>
                </wp:positionH>
                <wp:positionV relativeFrom="page">
                  <wp:posOffset>5581015</wp:posOffset>
                </wp:positionV>
                <wp:extent cx="342000" cy="342000"/>
                <wp:effectExtent l="0" t="0" r="20320" b="2032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5C5EBA">
                            <w:pPr>
                              <w:pStyle w:val="Heading1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06DAD" id="Oval 91" o:spid="_x0000_s1055" style="position:absolute;margin-left:18.75pt;margin-top:439.45pt;width:26.95pt;height:26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" fillcolor="white [3201]" strokecolor="#4f81bd [3204]" strokeweight="1pt">
                <v:textbox>
                  <w:txbxContent>
                    <w:p w:rsidR="00962F2F" w:rsidRPr="000339B6" w:rsidRDefault="00962F2F" w:rsidP="005C5EBA">
                      <w:pPr>
                        <w:pStyle w:val="Heading1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0F3E16" w:rsidRDefault="000F3E16" w:rsidP="005C5EBA">
      <w:pPr>
        <w:rPr>
          <w:b/>
          <w:noProof/>
          <w:szCs w:val="26"/>
          <w:lang w:val="en-GB" w:eastAsia="en-GB"/>
        </w:rPr>
      </w:pPr>
    </w:p>
    <w:p w:rsidR="00DD5545" w:rsidRDefault="00DD5545" w:rsidP="005C5EBA">
      <w:pPr>
        <w:rPr>
          <w:b/>
          <w:noProof/>
          <w:szCs w:val="26"/>
          <w:lang w:val="en-GB" w:eastAsia="en-GB"/>
        </w:rPr>
      </w:pPr>
    </w:p>
    <w:p w:rsidR="00DD5545" w:rsidRDefault="00DD5545" w:rsidP="005C5EBA">
      <w:pPr>
        <w:rPr>
          <w:b/>
          <w:noProof/>
          <w:szCs w:val="26"/>
          <w:lang w:val="en-GB" w:eastAsia="en-GB"/>
        </w:rPr>
      </w:pPr>
    </w:p>
    <w:p w:rsidR="00DD5545" w:rsidRDefault="00DD5545" w:rsidP="005C5EBA">
      <w:pPr>
        <w:rPr>
          <w:b/>
          <w:noProof/>
          <w:szCs w:val="26"/>
          <w:lang w:val="en-GB" w:eastAsia="en-GB"/>
        </w:rPr>
      </w:pPr>
    </w:p>
    <w:p w:rsidR="000F3E16" w:rsidRPr="00B42C3A" w:rsidRDefault="000F3E16" w:rsidP="000F3E16">
      <w:pPr>
        <w:rPr>
          <w:szCs w:val="26"/>
        </w:rPr>
      </w:pPr>
      <w:r w:rsidRPr="00B42C3A">
        <w:rPr>
          <w:szCs w:val="26"/>
        </w:rPr>
        <w:t xml:space="preserve">1 – po stlačení sa na dotykovej klávesnici zadá </w:t>
      </w:r>
      <w:r>
        <w:rPr>
          <w:szCs w:val="26"/>
        </w:rPr>
        <w:t>časový program pre príslušný deň</w:t>
      </w:r>
    </w:p>
    <w:p w:rsidR="000F3E16" w:rsidRDefault="000F3E16" w:rsidP="000F3E16">
      <w:pPr>
        <w:rPr>
          <w:b/>
          <w:szCs w:val="26"/>
        </w:rPr>
      </w:pPr>
      <w:r>
        <w:rPr>
          <w:noProof/>
          <w:szCs w:val="26"/>
          <w:lang w:val="en-GB" w:eastAsia="en-GB"/>
        </w:rPr>
        <w:t>2</w:t>
      </w:r>
      <w:r w:rsidRPr="0080499C">
        <w:rPr>
          <w:noProof/>
          <w:szCs w:val="26"/>
          <w:lang w:val="en-GB" w:eastAsia="en-GB"/>
        </w:rPr>
        <w:t xml:space="preserve"> – prepnutie na stránku ČAS.PROGRAM</w:t>
      </w:r>
      <w:r w:rsidRPr="00113244">
        <w:rPr>
          <w:b/>
          <w:szCs w:val="26"/>
        </w:rPr>
        <w:t xml:space="preserve"> </w:t>
      </w:r>
    </w:p>
    <w:p w:rsidR="000F3E16" w:rsidRDefault="000F3E16" w:rsidP="000F3E16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lastRenderedPageBreak/>
        <w:t>3</w:t>
      </w:r>
      <w:r w:rsidRPr="0080499C">
        <w:rPr>
          <w:noProof/>
          <w:szCs w:val="26"/>
          <w:lang w:val="en-GB" w:eastAsia="en-GB"/>
        </w:rPr>
        <w:t xml:space="preserve"> – prepnutie </w:t>
      </w:r>
      <w:r>
        <w:rPr>
          <w:noProof/>
          <w:szCs w:val="26"/>
          <w:lang w:val="en-GB" w:eastAsia="en-GB"/>
        </w:rPr>
        <w:t>na stránku NASTAVENIA</w:t>
      </w:r>
    </w:p>
    <w:p w:rsidR="000F3E16" w:rsidRDefault="000F3E16" w:rsidP="000F3E16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4</w:t>
      </w:r>
      <w:r w:rsidRPr="0080499C">
        <w:rPr>
          <w:noProof/>
          <w:szCs w:val="26"/>
          <w:lang w:val="en-GB" w:eastAsia="en-GB"/>
        </w:rPr>
        <w:t xml:space="preserve"> – prepnutie na stránku </w:t>
      </w:r>
      <w:r>
        <w:rPr>
          <w:noProof/>
          <w:szCs w:val="26"/>
          <w:lang w:val="en-GB" w:eastAsia="en-GB"/>
        </w:rPr>
        <w:t>ALARMY</w:t>
      </w:r>
    </w:p>
    <w:p w:rsidR="000F3E16" w:rsidRDefault="000F3E16" w:rsidP="000F3E16">
      <w:pPr>
        <w:rPr>
          <w:b/>
          <w:szCs w:val="26"/>
        </w:rPr>
      </w:pPr>
      <w:r>
        <w:rPr>
          <w:noProof/>
          <w:szCs w:val="26"/>
          <w:lang w:val="en-GB" w:eastAsia="en-GB"/>
        </w:rPr>
        <w:t>5</w:t>
      </w:r>
      <w:r w:rsidRPr="0080499C">
        <w:rPr>
          <w:noProof/>
          <w:szCs w:val="26"/>
          <w:lang w:val="en-GB" w:eastAsia="en-GB"/>
        </w:rPr>
        <w:t xml:space="preserve"> – prepnutie na stránku </w:t>
      </w:r>
      <w:r>
        <w:rPr>
          <w:noProof/>
          <w:szCs w:val="26"/>
          <w:lang w:val="en-GB" w:eastAsia="en-GB"/>
        </w:rPr>
        <w:t>SCHEMA</w:t>
      </w:r>
      <w:r w:rsidRPr="00113244">
        <w:rPr>
          <w:b/>
          <w:szCs w:val="26"/>
        </w:rPr>
        <w:t xml:space="preserve"> </w:t>
      </w: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noProof/>
          <w:szCs w:val="26"/>
          <w:lang w:val="en-GB" w:eastAsia="en-GB"/>
        </w:rPr>
      </w:pPr>
    </w:p>
    <w:p w:rsidR="00D82620" w:rsidRDefault="00D82620" w:rsidP="005C5EBA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0F3E16" w:rsidP="005C5EBA">
      <w:pPr>
        <w:rPr>
          <w:b/>
          <w:szCs w:val="26"/>
        </w:rPr>
      </w:pPr>
      <w:r>
        <w:rPr>
          <w:b/>
          <w:szCs w:val="26"/>
        </w:rPr>
        <w:t>Stránka SCHEMA – odťahové ventilátory</w:t>
      </w:r>
    </w:p>
    <w:p w:rsidR="005C5EBA" w:rsidRDefault="005C5EBA" w:rsidP="005C5EBA">
      <w:pPr>
        <w:rPr>
          <w:b/>
          <w:szCs w:val="26"/>
        </w:rPr>
      </w:pPr>
    </w:p>
    <w:p w:rsidR="005C5EBA" w:rsidRDefault="00182DB9" w:rsidP="005C5EBA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9ED38B5" wp14:editId="0CA5501A">
                <wp:simplePos x="0" y="0"/>
                <wp:positionH relativeFrom="column">
                  <wp:posOffset>2980055</wp:posOffset>
                </wp:positionH>
                <wp:positionV relativeFrom="page">
                  <wp:posOffset>1602105</wp:posOffset>
                </wp:positionV>
                <wp:extent cx="342000" cy="342000"/>
                <wp:effectExtent l="0" t="0" r="20320" b="2032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182DB9" w:rsidRDefault="00962F2F" w:rsidP="00182DB9">
                            <w:pPr>
                              <w:pStyle w:val="Heading1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D38B5" id="Oval 119" o:spid="_x0000_s1056" style="position:absolute;margin-left:234.65pt;margin-top:126.15pt;width:26.95pt;height:26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" fillcolor="white [3201]" strokecolor="#4f81bd [3204]" strokeweight="1pt">
                <v:textbox>
                  <w:txbxContent>
                    <w:p w:rsidR="00962F2F" w:rsidRPr="00182DB9" w:rsidRDefault="00962F2F" w:rsidP="00182DB9">
                      <w:pPr>
                        <w:pStyle w:val="Heading1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9ED38B5" wp14:editId="0CA5501A">
                <wp:simplePos x="0" y="0"/>
                <wp:positionH relativeFrom="column">
                  <wp:posOffset>1513205</wp:posOffset>
                </wp:positionH>
                <wp:positionV relativeFrom="page">
                  <wp:posOffset>1602105</wp:posOffset>
                </wp:positionV>
                <wp:extent cx="342000" cy="342000"/>
                <wp:effectExtent l="0" t="0" r="20320" b="2032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82DB9">
                            <w:pPr>
                              <w:pStyle w:val="Heading1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D38B5" id="Oval 118" o:spid="_x0000_s1057" style="position:absolute;margin-left:119.15pt;margin-top:126.15pt;width:26.95pt;height:26.9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" fillcolor="white [3201]" strokecolor="#4f81bd [3204]" strokeweight="1pt">
                <v:textbox>
                  <w:txbxContent>
                    <w:p w:rsidR="00962F2F" w:rsidRPr="000339B6" w:rsidRDefault="00962F2F" w:rsidP="00182DB9">
                      <w:pPr>
                        <w:pStyle w:val="Heading1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ED38B5" wp14:editId="0CA5501A">
                <wp:simplePos x="0" y="0"/>
                <wp:positionH relativeFrom="column">
                  <wp:posOffset>551180</wp:posOffset>
                </wp:positionH>
                <wp:positionV relativeFrom="page">
                  <wp:posOffset>1602105</wp:posOffset>
                </wp:positionV>
                <wp:extent cx="342000" cy="342000"/>
                <wp:effectExtent l="0" t="0" r="20320" b="2032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82DB9">
                            <w:pPr>
                              <w:pStyle w:val="Heading1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D38B5" id="Oval 117" o:spid="_x0000_s1058" style="position:absolute;margin-left:43.4pt;margin-top:126.15pt;width:26.95pt;height:26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" fillcolor="white [3201]" strokecolor="#4f81bd [3204]" strokeweight="1pt">
                <v:textbox>
                  <w:txbxContent>
                    <w:p w:rsidR="00962F2F" w:rsidRPr="000339B6" w:rsidRDefault="00962F2F" w:rsidP="00182DB9">
                      <w:pPr>
                        <w:pStyle w:val="Heading1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4EAFB96" wp14:editId="45C24FA1">
                <wp:simplePos x="0" y="0"/>
                <wp:positionH relativeFrom="column">
                  <wp:posOffset>27305</wp:posOffset>
                </wp:positionH>
                <wp:positionV relativeFrom="page">
                  <wp:posOffset>1602105</wp:posOffset>
                </wp:positionV>
                <wp:extent cx="342000" cy="342000"/>
                <wp:effectExtent l="0" t="0" r="20320" b="2032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82DB9">
                            <w:pPr>
                              <w:pStyle w:val="Heading1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AFB96" id="Oval 116" o:spid="_x0000_s1059" style="position:absolute;margin-left:2.15pt;margin-top:126.15pt;width:26.95pt;height:26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" fillcolor="white [3201]" strokecolor="#4f81bd [3204]" strokeweight="1pt">
                <v:textbox>
                  <w:txbxContent>
                    <w:p w:rsidR="00962F2F" w:rsidRPr="000339B6" w:rsidRDefault="00962F2F" w:rsidP="00182DB9">
                      <w:pPr>
                        <w:pStyle w:val="Heading1"/>
                      </w:pPr>
                      <w:r>
                        <w:t>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5C5EBA" w:rsidRDefault="005C5EBA" w:rsidP="005C5EBA">
      <w:pPr>
        <w:rPr>
          <w:b/>
          <w:szCs w:val="26"/>
        </w:rPr>
      </w:pPr>
    </w:p>
    <w:p w:rsidR="005C5EBA" w:rsidRDefault="00182DB9" w:rsidP="005C5EBA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DE4C71B" wp14:editId="2CB73DD6">
                <wp:simplePos x="0" y="0"/>
                <wp:positionH relativeFrom="column">
                  <wp:posOffset>3170555</wp:posOffset>
                </wp:positionH>
                <wp:positionV relativeFrom="page">
                  <wp:posOffset>1943100</wp:posOffset>
                </wp:positionV>
                <wp:extent cx="101600" cy="981075"/>
                <wp:effectExtent l="0" t="0" r="69850" b="476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981D" id="Straight Arrow Connector 131" o:spid="_x0000_s1026" type="#_x0000_t32" style="position:absolute;margin-left:249.65pt;margin-top:153pt;width:8pt;height:77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6A2B409" wp14:editId="5AE1BC80">
                <wp:simplePos x="0" y="0"/>
                <wp:positionH relativeFrom="column">
                  <wp:posOffset>1648460</wp:posOffset>
                </wp:positionH>
                <wp:positionV relativeFrom="page">
                  <wp:posOffset>1943101</wp:posOffset>
                </wp:positionV>
                <wp:extent cx="45719" cy="857250"/>
                <wp:effectExtent l="76200" t="0" r="50165" b="571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D138" id="Straight Arrow Connector 130" o:spid="_x0000_s1026" type="#_x0000_t32" style="position:absolute;margin-left:129.8pt;margin-top:153pt;width:3.6pt;height:67.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60F112D" wp14:editId="3B12D67F">
                <wp:simplePos x="0" y="0"/>
                <wp:positionH relativeFrom="column">
                  <wp:posOffset>703580</wp:posOffset>
                </wp:positionH>
                <wp:positionV relativeFrom="page">
                  <wp:posOffset>1943099</wp:posOffset>
                </wp:positionV>
                <wp:extent cx="266700" cy="981075"/>
                <wp:effectExtent l="0" t="0" r="76200" b="4762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2D44" id="Straight Arrow Connector 129" o:spid="_x0000_s1026" type="#_x0000_t32" style="position:absolute;margin-left:55.4pt;margin-top:153pt;width:21pt;height:77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AB1D0B2" wp14:editId="22A01C59">
                <wp:simplePos x="0" y="0"/>
                <wp:positionH relativeFrom="column">
                  <wp:posOffset>217805</wp:posOffset>
                </wp:positionH>
                <wp:positionV relativeFrom="page">
                  <wp:posOffset>1943100</wp:posOffset>
                </wp:positionV>
                <wp:extent cx="276225" cy="981075"/>
                <wp:effectExtent l="0" t="0" r="66675" b="476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E134" id="Straight Arrow Connector 128" o:spid="_x0000_s1026" type="#_x0000_t32" style="position:absolute;margin-left:17.15pt;margin-top:153pt;width:21.75pt;height:77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" strokecolor="#4579b8 [3044]">
                <v:stroke endarrow="block"/>
                <w10:wrap anchory="page"/>
              </v:shape>
            </w:pict>
          </mc:Fallback>
        </mc:AlternateContent>
      </w:r>
    </w:p>
    <w:p w:rsidR="005C5EBA" w:rsidRDefault="005C5EBA" w:rsidP="005C5EBA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5C5EBA" w:rsidP="005C5EBA">
      <w:pPr>
        <w:rPr>
          <w:b/>
          <w:szCs w:val="26"/>
        </w:rPr>
      </w:pPr>
    </w:p>
    <w:p w:rsidR="005C5EBA" w:rsidRDefault="00182DB9" w:rsidP="005C5EBA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9ED38B5" wp14:editId="0CA5501A">
                <wp:simplePos x="0" y="0"/>
                <wp:positionH relativeFrom="column">
                  <wp:posOffset>4961255</wp:posOffset>
                </wp:positionH>
                <wp:positionV relativeFrom="page">
                  <wp:posOffset>3143250</wp:posOffset>
                </wp:positionV>
                <wp:extent cx="342900" cy="342900"/>
                <wp:effectExtent l="0" t="0" r="1905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82DB9">
                            <w:pPr>
                              <w:pStyle w:val="Heading1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D38B5" id="Oval 120" o:spid="_x0000_s1060" style="position:absolute;margin-left:390.65pt;margin-top:247.5pt;width:27pt;height:2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" fillcolor="white [3201]" strokecolor="#4f81bd [3204]" strokeweight="1pt">
                <v:textbox>
                  <w:txbxContent>
                    <w:p w:rsidR="00962F2F" w:rsidRPr="000339B6" w:rsidRDefault="00962F2F" w:rsidP="00182DB9">
                      <w:pPr>
                        <w:pStyle w:val="Heading1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5C5EBA" w:rsidRDefault="00182DB9" w:rsidP="005C5EBA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DE4C71B" wp14:editId="2CB73DD6">
                <wp:simplePos x="0" y="0"/>
                <wp:positionH relativeFrom="column">
                  <wp:posOffset>4398221</wp:posOffset>
                </wp:positionH>
                <wp:positionV relativeFrom="page">
                  <wp:posOffset>3333750</wp:posOffset>
                </wp:positionV>
                <wp:extent cx="562821" cy="247650"/>
                <wp:effectExtent l="38100" t="0" r="2794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821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5EB1" id="Straight Arrow Connector 132" o:spid="_x0000_s1026" type="#_x0000_t32" style="position:absolute;margin-left:346.3pt;margin-top:262.5pt;width:44.3pt;height:19.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" strokecolor="#4579b8 [3044]">
                <v:stroke endarrow="block"/>
                <w10:wrap anchory="page"/>
              </v:shape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82DB9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DE4C71B" wp14:editId="2CB73DD6">
                <wp:simplePos x="0" y="0"/>
                <wp:positionH relativeFrom="column">
                  <wp:posOffset>4262755</wp:posOffset>
                </wp:positionH>
                <wp:positionV relativeFrom="page">
                  <wp:posOffset>3759200</wp:posOffset>
                </wp:positionV>
                <wp:extent cx="698288" cy="211667"/>
                <wp:effectExtent l="38100" t="38100" r="26035" b="3619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288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0BB8" id="Straight Arrow Connector 133" o:spid="_x0000_s1026" type="#_x0000_t32" style="position:absolute;margin-left:335.65pt;margin-top:296pt;width:55pt;height:16.65pt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ED38B5" wp14:editId="0CA5501A">
                <wp:simplePos x="0" y="0"/>
                <wp:positionH relativeFrom="column">
                  <wp:posOffset>4961255</wp:posOffset>
                </wp:positionH>
                <wp:positionV relativeFrom="page">
                  <wp:posOffset>3780790</wp:posOffset>
                </wp:positionV>
                <wp:extent cx="342000" cy="342000"/>
                <wp:effectExtent l="0" t="0" r="20320" b="2032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82DB9">
                            <w:pPr>
                              <w:pStyle w:val="Heading1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D38B5" id="Oval 121" o:spid="_x0000_s1061" style="position:absolute;margin-left:390.65pt;margin-top:297.7pt;width:26.95pt;height:26.9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" fillcolor="white [3201]" strokecolor="#4f81bd [3204]" strokeweight="1pt">
                <v:textbox>
                  <w:txbxContent>
                    <w:p w:rsidR="00962F2F" w:rsidRPr="000339B6" w:rsidRDefault="00962F2F" w:rsidP="00182DB9">
                      <w:pPr>
                        <w:pStyle w:val="Heading1"/>
                      </w:pPr>
                      <w:r>
                        <w:t>6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</w:p>
    <w:p w:rsidR="00113244" w:rsidRDefault="00A87DE3" w:rsidP="00661A10">
      <w:pPr>
        <w:rPr>
          <w:b/>
          <w:szCs w:val="26"/>
        </w:rPr>
      </w:pPr>
      <w:r>
        <w:rPr>
          <w:b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1434888</wp:posOffset>
                </wp:positionH>
                <wp:positionV relativeFrom="paragraph">
                  <wp:posOffset>133773</wp:posOffset>
                </wp:positionV>
                <wp:extent cx="0" cy="520700"/>
                <wp:effectExtent l="0" t="0" r="19050" b="317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10888" id="Straight Connector 140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pt,10.55pt" to="113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" strokecolor="#4579b8 [3044]"/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</w:p>
    <w:p w:rsidR="00113244" w:rsidRDefault="00A87DE3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E4C71B" wp14:editId="2CB73DD6">
                <wp:simplePos x="0" y="0"/>
                <wp:positionH relativeFrom="column">
                  <wp:posOffset>3564255</wp:posOffset>
                </wp:positionH>
                <wp:positionV relativeFrom="page">
                  <wp:posOffset>4504267</wp:posOffset>
                </wp:positionV>
                <wp:extent cx="1396788" cy="127000"/>
                <wp:effectExtent l="0" t="57150" r="13335" b="254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6788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358B" id="Straight Arrow Connector 134" o:spid="_x0000_s1026" type="#_x0000_t32" style="position:absolute;margin-left:280.65pt;margin-top:354.65pt;width:110pt;height:10pt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="00182DB9"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9ED38B5" wp14:editId="0CA5501A">
                <wp:simplePos x="0" y="0"/>
                <wp:positionH relativeFrom="column">
                  <wp:posOffset>4961255</wp:posOffset>
                </wp:positionH>
                <wp:positionV relativeFrom="page">
                  <wp:posOffset>4438650</wp:posOffset>
                </wp:positionV>
                <wp:extent cx="342000" cy="342000"/>
                <wp:effectExtent l="0" t="0" r="20320" b="2032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82DB9">
                            <w:pPr>
                              <w:pStyle w:val="Heading1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D38B5" id="Oval 122" o:spid="_x0000_s1062" style="position:absolute;margin-left:390.65pt;margin-top:349.5pt;width:26.95pt;height:26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" fillcolor="white [3201]" strokecolor="#4f81bd [3204]" strokeweight="1pt">
                <v:textbox>
                  <w:txbxContent>
                    <w:p w:rsidR="00962F2F" w:rsidRPr="000339B6" w:rsidRDefault="00962F2F" w:rsidP="00182DB9">
                      <w:pPr>
                        <w:pStyle w:val="Heading1"/>
                      </w:pPr>
                      <w:r>
                        <w:t>7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113244" w:rsidRDefault="00A87DE3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EBF87F1" wp14:editId="04CEF19C">
                <wp:simplePos x="0" y="0"/>
                <wp:positionH relativeFrom="column">
                  <wp:posOffset>1434888</wp:posOffset>
                </wp:positionH>
                <wp:positionV relativeFrom="page">
                  <wp:posOffset>4690533</wp:posOffset>
                </wp:positionV>
                <wp:extent cx="846032" cy="1231054"/>
                <wp:effectExtent l="38100" t="38100" r="30480" b="2667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032" cy="1231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597E" id="Straight Arrow Connector 139" o:spid="_x0000_s1026" type="#_x0000_t32" style="position:absolute;margin-left:113pt;margin-top:369.35pt;width:66.6pt;height:96.95pt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" strokecolor="#4579b8 [3044]">
                <v:stroke endarrow="block"/>
                <w10:wrap anchory="page"/>
              </v:shape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A87DE3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EBF87F1" wp14:editId="04CEF19C">
                <wp:simplePos x="0" y="0"/>
                <wp:positionH relativeFrom="column">
                  <wp:posOffset>3974676</wp:posOffset>
                </wp:positionH>
                <wp:positionV relativeFrom="page">
                  <wp:posOffset>5626100</wp:posOffset>
                </wp:positionV>
                <wp:extent cx="45719" cy="296968"/>
                <wp:effectExtent l="57150" t="38100" r="50165" b="2730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6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4132" id="Straight Arrow Connector 138" o:spid="_x0000_s1026" type="#_x0000_t32" style="position:absolute;margin-left:312.95pt;margin-top:443pt;width:3.6pt;height:23.4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EBF87F1" wp14:editId="04CEF19C">
                <wp:simplePos x="0" y="0"/>
                <wp:positionH relativeFrom="column">
                  <wp:posOffset>2848398</wp:posOffset>
                </wp:positionH>
                <wp:positionV relativeFrom="page">
                  <wp:posOffset>5626100</wp:posOffset>
                </wp:positionV>
                <wp:extent cx="45719" cy="296968"/>
                <wp:effectExtent l="57150" t="38100" r="50165" b="2730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6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6E236" id="Straight Arrow Connector 137" o:spid="_x0000_s1026" type="#_x0000_t32" style="position:absolute;margin-left:224.3pt;margin-top:443pt;width:3.6pt;height:23.4pt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EBF87F1" wp14:editId="04CEF19C">
                <wp:simplePos x="0" y="0"/>
                <wp:positionH relativeFrom="column">
                  <wp:posOffset>1714076</wp:posOffset>
                </wp:positionH>
                <wp:positionV relativeFrom="page">
                  <wp:posOffset>5626100</wp:posOffset>
                </wp:positionV>
                <wp:extent cx="45719" cy="296968"/>
                <wp:effectExtent l="57150" t="38100" r="50165" b="2730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6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59A0" id="Straight Arrow Connector 136" o:spid="_x0000_s1026" type="#_x0000_t32" style="position:absolute;margin-left:134.95pt;margin-top:443pt;width:3.6pt;height:23.4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DE4C71B" wp14:editId="2CB73DD6">
                <wp:simplePos x="0" y="0"/>
                <wp:positionH relativeFrom="column">
                  <wp:posOffset>546523</wp:posOffset>
                </wp:positionH>
                <wp:positionV relativeFrom="page">
                  <wp:posOffset>5625465</wp:posOffset>
                </wp:positionV>
                <wp:extent cx="45719" cy="296968"/>
                <wp:effectExtent l="57150" t="38100" r="50165" b="2730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6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C987" id="Straight Arrow Connector 135" o:spid="_x0000_s1026" type="#_x0000_t32" style="position:absolute;margin-left:43.05pt;margin-top:442.95pt;width:3.6pt;height:23.4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" strokecolor="#4579b8 [3044]">
                <v:stroke endarrow="block"/>
                <w10:wrap anchory="page"/>
              </v:shape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</w:p>
    <w:p w:rsidR="00113244" w:rsidRDefault="00A87DE3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79B92D6" wp14:editId="365D09E3">
                <wp:simplePos x="0" y="0"/>
                <wp:positionH relativeFrom="column">
                  <wp:posOffset>3774440</wp:posOffset>
                </wp:positionH>
                <wp:positionV relativeFrom="page">
                  <wp:posOffset>5928995</wp:posOffset>
                </wp:positionV>
                <wp:extent cx="489600" cy="342000"/>
                <wp:effectExtent l="0" t="0" r="24765" b="2032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A87DE3">
                            <w:pPr>
                              <w:pStyle w:val="Heading1"/>
                            </w:pPr>
                            <w:r>
                              <w:t>12</w:t>
                            </w:r>
                            <w:r w:rsidRPr="00A87DE3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26BBD57" wp14:editId="5A4B8F97">
                                  <wp:extent cx="150495" cy="368086"/>
                                  <wp:effectExtent l="0" t="0" r="1905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368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B92D6" id="Oval 144" o:spid="_x0000_s1063" style="position:absolute;margin-left:297.2pt;margin-top:466.85pt;width:38.55pt;height:26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" fillcolor="white [3201]" strokecolor="#4f81bd [3204]" strokeweight="1pt">
                <v:textbox>
                  <w:txbxContent>
                    <w:p w:rsidR="00962F2F" w:rsidRPr="000339B6" w:rsidRDefault="00962F2F" w:rsidP="00A87DE3">
                      <w:pPr>
                        <w:pStyle w:val="Heading1"/>
                      </w:pPr>
                      <w:r>
                        <w:t>12</w:t>
                      </w:r>
                      <w:r w:rsidRPr="00A87DE3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26BBD57" wp14:editId="5A4B8F97">
                            <wp:extent cx="150495" cy="368086"/>
                            <wp:effectExtent l="0" t="0" r="1905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3680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CCA640A" wp14:editId="6B6C9172">
                <wp:simplePos x="0" y="0"/>
                <wp:positionH relativeFrom="column">
                  <wp:posOffset>2663825</wp:posOffset>
                </wp:positionH>
                <wp:positionV relativeFrom="page">
                  <wp:posOffset>5929207</wp:posOffset>
                </wp:positionV>
                <wp:extent cx="489600" cy="342000"/>
                <wp:effectExtent l="0" t="0" r="24765" b="2032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A87DE3">
                            <w:pPr>
                              <w:pStyle w:val="Heading1"/>
                            </w:pPr>
                            <w:r>
                              <w:t>11</w:t>
                            </w:r>
                            <w:r w:rsidRPr="00A87DE3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27EF97B" wp14:editId="7C35AB03">
                                  <wp:extent cx="150495" cy="368086"/>
                                  <wp:effectExtent l="0" t="0" r="1905" b="0"/>
                                  <wp:docPr id="143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368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A640A" id="Oval 142" o:spid="_x0000_s1064" style="position:absolute;margin-left:209.75pt;margin-top:466.85pt;width:38.55pt;height:26.9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" fillcolor="white [3201]" strokecolor="#4f81bd [3204]" strokeweight="1pt">
                <v:textbox>
                  <w:txbxContent>
                    <w:p w:rsidR="00962F2F" w:rsidRPr="000339B6" w:rsidRDefault="00962F2F" w:rsidP="00A87DE3">
                      <w:pPr>
                        <w:pStyle w:val="Heading1"/>
                      </w:pPr>
                      <w:r>
                        <w:t>11</w:t>
                      </w:r>
                      <w:r w:rsidRPr="00A87DE3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27EF97B" wp14:editId="7C35AB03">
                            <wp:extent cx="150495" cy="368086"/>
                            <wp:effectExtent l="0" t="0" r="1905" b="0"/>
                            <wp:docPr id="143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3680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1E4702" wp14:editId="1C96FD55">
                <wp:simplePos x="0" y="0"/>
                <wp:positionH relativeFrom="column">
                  <wp:posOffset>2022052</wp:posOffset>
                </wp:positionH>
                <wp:positionV relativeFrom="page">
                  <wp:posOffset>5922221</wp:posOffset>
                </wp:positionV>
                <wp:extent cx="489600" cy="342000"/>
                <wp:effectExtent l="0" t="0" r="24765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13244">
                            <w:pPr>
                              <w:pStyle w:val="Heading1"/>
                            </w:pPr>
                            <w:r>
                              <w:t>10</w:t>
                            </w:r>
                            <w:r w:rsidRPr="00A87DE3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150495" cy="368086"/>
                                  <wp:effectExtent l="0" t="0" r="1905" b="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368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E4702" id="Oval 76" o:spid="_x0000_s1065" style="position:absolute;margin-left:159.2pt;margin-top:466.3pt;width:38.55pt;height:26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" fillcolor="white [3201]" strokecolor="#4f81bd [3204]" strokeweight="1pt">
                <v:textbox>
                  <w:txbxContent>
                    <w:p w:rsidR="00962F2F" w:rsidRPr="000339B6" w:rsidRDefault="00962F2F" w:rsidP="00113244">
                      <w:pPr>
                        <w:pStyle w:val="Heading1"/>
                      </w:pPr>
                      <w:r>
                        <w:t>10</w:t>
                      </w:r>
                      <w:r w:rsidRPr="00A87DE3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150495" cy="368086"/>
                            <wp:effectExtent l="0" t="0" r="1905" b="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3680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182DB9"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8D9E5F" wp14:editId="38016619">
                <wp:simplePos x="0" y="0"/>
                <wp:positionH relativeFrom="column">
                  <wp:posOffset>417830</wp:posOffset>
                </wp:positionH>
                <wp:positionV relativeFrom="page">
                  <wp:posOffset>5922645</wp:posOffset>
                </wp:positionV>
                <wp:extent cx="342000" cy="342000"/>
                <wp:effectExtent l="0" t="0" r="20320" b="2032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A87DE3" w:rsidRDefault="00962F2F" w:rsidP="00182DB9">
                            <w:pPr>
                              <w:pStyle w:val="Heading1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D9E5F" id="Oval 125" o:spid="_x0000_s1066" style="position:absolute;margin-left:32.9pt;margin-top:466.35pt;width:26.95pt;height:26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" fillcolor="white [3201]" strokecolor="#4f81bd [3204]" strokeweight="1pt">
                <v:textbox>
                  <w:txbxContent>
                    <w:p w:rsidR="00962F2F" w:rsidRPr="00A87DE3" w:rsidRDefault="00962F2F" w:rsidP="00182DB9">
                      <w:pPr>
                        <w:pStyle w:val="Heading1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8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182DB9"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48D9E5F" wp14:editId="38016619">
                <wp:simplePos x="0" y="0"/>
                <wp:positionH relativeFrom="column">
                  <wp:posOffset>1579880</wp:posOffset>
                </wp:positionH>
                <wp:positionV relativeFrom="page">
                  <wp:posOffset>5922645</wp:posOffset>
                </wp:positionV>
                <wp:extent cx="342000" cy="342000"/>
                <wp:effectExtent l="0" t="0" r="20320" b="2032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182DB9">
                            <w:pPr>
                              <w:pStyle w:val="Heading1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D9E5F" id="Oval 124" o:spid="_x0000_s1067" style="position:absolute;margin-left:124.4pt;margin-top:466.35pt;width:26.95pt;height:26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" fillcolor="white [3201]" strokecolor="#4f81bd [3204]" strokeweight="1pt">
                <v:textbox>
                  <w:txbxContent>
                    <w:p w:rsidR="00962F2F" w:rsidRPr="000339B6" w:rsidRDefault="00962F2F" w:rsidP="00182DB9">
                      <w:pPr>
                        <w:pStyle w:val="Heading1"/>
                      </w:pPr>
                      <w:r>
                        <w:t>9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DD5545" w:rsidRDefault="00DD5545" w:rsidP="00661A10">
      <w:pPr>
        <w:rPr>
          <w:b/>
          <w:szCs w:val="26"/>
        </w:rPr>
      </w:pPr>
    </w:p>
    <w:p w:rsidR="00A87DE3" w:rsidRPr="0080499C" w:rsidRDefault="00A87DE3" w:rsidP="00A87DE3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t xml:space="preserve">1 – </w:t>
      </w:r>
      <w:r>
        <w:rPr>
          <w:noProof/>
          <w:szCs w:val="26"/>
          <w:lang w:val="en-GB" w:eastAsia="en-GB"/>
        </w:rPr>
        <w:t>aktuálny výkon ventilátora</w:t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>7 – ventilátor v poruche</w:t>
      </w:r>
    </w:p>
    <w:p w:rsidR="00A87DE3" w:rsidRPr="0080499C" w:rsidRDefault="00A87DE3" w:rsidP="00A87DE3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2</w:t>
      </w:r>
      <w:r w:rsidRPr="0080499C">
        <w:rPr>
          <w:noProof/>
          <w:szCs w:val="26"/>
          <w:lang w:val="en-GB" w:eastAsia="en-GB"/>
        </w:rPr>
        <w:t xml:space="preserve"> – ventilátor </w:t>
      </w:r>
      <w:r>
        <w:rPr>
          <w:noProof/>
          <w:szCs w:val="26"/>
          <w:lang w:val="en-GB" w:eastAsia="en-GB"/>
        </w:rPr>
        <w:t>vypnutý</w:t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>8</w:t>
      </w:r>
      <w:r w:rsidRPr="0080499C">
        <w:rPr>
          <w:noProof/>
          <w:szCs w:val="26"/>
          <w:lang w:val="en-GB" w:eastAsia="en-GB"/>
        </w:rPr>
        <w:t xml:space="preserve"> – prepnutie na stránku </w:t>
      </w:r>
      <w:r>
        <w:rPr>
          <w:noProof/>
          <w:szCs w:val="26"/>
          <w:lang w:val="en-GB" w:eastAsia="en-GB"/>
        </w:rPr>
        <w:t>ČAS.PROGRAM</w:t>
      </w:r>
    </w:p>
    <w:p w:rsidR="00A87DE3" w:rsidRDefault="00A87DE3" w:rsidP="00A87DE3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lastRenderedPageBreak/>
        <w:t>3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>vstupná klapka</w:t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>9</w:t>
      </w:r>
      <w:r w:rsidRPr="0080499C">
        <w:rPr>
          <w:noProof/>
          <w:szCs w:val="26"/>
          <w:lang w:val="en-GB" w:eastAsia="en-GB"/>
        </w:rPr>
        <w:t xml:space="preserve"> – prepnutie na stránku </w:t>
      </w:r>
      <w:r>
        <w:rPr>
          <w:noProof/>
          <w:szCs w:val="26"/>
          <w:lang w:val="en-GB" w:eastAsia="en-GB"/>
        </w:rPr>
        <w:t>NASTAVENIA</w:t>
      </w:r>
    </w:p>
    <w:p w:rsidR="00A87DE3" w:rsidRDefault="00A87DE3" w:rsidP="00A87DE3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4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>ventilátor</w:t>
      </w:r>
      <w:r w:rsidRPr="0080499C">
        <w:rPr>
          <w:noProof/>
          <w:szCs w:val="26"/>
          <w:lang w:val="en-GB" w:eastAsia="en-GB"/>
        </w:rPr>
        <w:t xml:space="preserve"> zapnutý</w:t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>10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>stavy snímačov CO</w:t>
      </w:r>
    </w:p>
    <w:p w:rsidR="00A87DE3" w:rsidRPr="0080499C" w:rsidRDefault="00A87DE3" w:rsidP="00A87DE3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5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>žiadaný výkon ventilátora</w:t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>11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>prepnutie na stránku ALARMY</w:t>
      </w:r>
    </w:p>
    <w:p w:rsidR="00A87DE3" w:rsidRPr="0080499C" w:rsidRDefault="00A87DE3" w:rsidP="00A87DE3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6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>upozornenie na vypnutý prepínač</w:t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>12</w:t>
      </w:r>
      <w:r w:rsidRPr="0080499C">
        <w:rPr>
          <w:noProof/>
          <w:szCs w:val="26"/>
          <w:lang w:val="en-GB" w:eastAsia="en-GB"/>
        </w:rPr>
        <w:t xml:space="preserve"> – prepnutie na stránku SCHEMA</w:t>
      </w:r>
    </w:p>
    <w:p w:rsidR="00113244" w:rsidRDefault="00182DB9" w:rsidP="00661A10">
      <w:pPr>
        <w:rPr>
          <w:b/>
          <w:szCs w:val="26"/>
        </w:rPr>
      </w:pPr>
      <w:r>
        <w:rPr>
          <w:b/>
          <w:noProof/>
          <w:szCs w:val="26"/>
          <w:lang w:val="en-GB" w:eastAsia="en-GB"/>
        </w:rPr>
        <w:drawing>
          <wp:anchor distT="0" distB="0" distL="114300" distR="114300" simplePos="0" relativeHeight="251848704" behindDoc="1" locked="0" layoutInCell="1" allowOverlap="1">
            <wp:simplePos x="0" y="0"/>
            <wp:positionH relativeFrom="column">
              <wp:posOffset>-1270</wp:posOffset>
            </wp:positionH>
            <wp:positionV relativeFrom="page">
              <wp:posOffset>2160270</wp:posOffset>
            </wp:positionV>
            <wp:extent cx="4600800" cy="3466800"/>
            <wp:effectExtent l="0" t="0" r="0" b="635"/>
            <wp:wrapTight wrapText="bothSides">
              <wp:wrapPolygon edited="0">
                <wp:start x="0" y="0"/>
                <wp:lineTo x="0" y="21485"/>
                <wp:lineTo x="21466" y="21485"/>
                <wp:lineTo x="21466" y="0"/>
                <wp:lineTo x="0" y="0"/>
              </wp:wrapPolygon>
            </wp:wrapTight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50perc_Odtah_Schema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113244" w:rsidP="00661A10">
      <w:pPr>
        <w:rPr>
          <w:b/>
          <w:szCs w:val="26"/>
        </w:rPr>
      </w:pPr>
    </w:p>
    <w:p w:rsidR="00113244" w:rsidRDefault="00DD5545" w:rsidP="00661A10">
      <w:pPr>
        <w:rPr>
          <w:b/>
          <w:szCs w:val="26"/>
        </w:rPr>
      </w:pPr>
      <w:r>
        <w:rPr>
          <w:b/>
          <w:szCs w:val="26"/>
        </w:rPr>
        <w:t>Stránka ALARMY – vetranie pivničných kobiek</w:t>
      </w: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602750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688C736" wp14:editId="184F2814">
                <wp:simplePos x="0" y="0"/>
                <wp:positionH relativeFrom="column">
                  <wp:posOffset>4925483</wp:posOffset>
                </wp:positionH>
                <wp:positionV relativeFrom="page">
                  <wp:posOffset>2159847</wp:posOffset>
                </wp:positionV>
                <wp:extent cx="342900" cy="342900"/>
                <wp:effectExtent l="0" t="0" r="19050" b="1905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602750">
                            <w:pPr>
                              <w:pStyle w:val="Heading1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8C736" id="Oval 153" o:spid="_x0000_s1068" style="position:absolute;margin-left:387.85pt;margin-top:170.05pt;width:27pt;height:2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" fillcolor="white [3201]" strokecolor="#4f81bd [3204]" strokeweight="1pt">
                <v:textbox>
                  <w:txbxContent>
                    <w:p w:rsidR="00962F2F" w:rsidRPr="000339B6" w:rsidRDefault="00962F2F" w:rsidP="00602750">
                      <w:pPr>
                        <w:pStyle w:val="Heading1"/>
                      </w:pPr>
                      <w:r>
                        <w:t>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8B2670" w:rsidRDefault="00602750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4E88880" wp14:editId="27C97A3B">
                <wp:simplePos x="0" y="0"/>
                <wp:positionH relativeFrom="column">
                  <wp:posOffset>4029922</wp:posOffset>
                </wp:positionH>
                <wp:positionV relativeFrom="page">
                  <wp:posOffset>2336800</wp:posOffset>
                </wp:positionV>
                <wp:extent cx="892810" cy="228600"/>
                <wp:effectExtent l="38100" t="0" r="21590" b="7620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81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65C6" id="Straight Arrow Connector 162" o:spid="_x0000_s1026" type="#_x0000_t32" style="position:absolute;margin-left:317.3pt;margin-top:184pt;width:70.3pt;height:18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" strokecolor="#4579b8 [3044]">
                <v:stroke endarrow="block"/>
                <w10:wrap anchory="page"/>
              </v:shape>
            </w:pict>
          </mc:Fallback>
        </mc:AlternateContent>
      </w: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602750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CFDF71" wp14:editId="51BBE0A5">
                <wp:simplePos x="0" y="0"/>
                <wp:positionH relativeFrom="column">
                  <wp:posOffset>4186554</wp:posOffset>
                </wp:positionH>
                <wp:positionV relativeFrom="page">
                  <wp:posOffset>3022599</wp:posOffset>
                </wp:positionV>
                <wp:extent cx="735965" cy="131022"/>
                <wp:effectExtent l="19050" t="57150" r="26035" b="2159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5965" cy="131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8A1E" id="Straight Arrow Connector 163" o:spid="_x0000_s1026" type="#_x0000_t32" style="position:absolute;margin-left:329.65pt;margin-top:238pt;width:57.95pt;height:10.3pt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D17A44B" wp14:editId="0F06D13A">
                <wp:simplePos x="0" y="0"/>
                <wp:positionH relativeFrom="column">
                  <wp:posOffset>4923155</wp:posOffset>
                </wp:positionH>
                <wp:positionV relativeFrom="page">
                  <wp:posOffset>2971165</wp:posOffset>
                </wp:positionV>
                <wp:extent cx="342000" cy="342000"/>
                <wp:effectExtent l="0" t="0" r="20320" b="2032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602750">
                            <w:pPr>
                              <w:pStyle w:val="Heading1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7A44B" id="Oval 154" o:spid="_x0000_s1069" style="position:absolute;margin-left:387.65pt;margin-top:233.95pt;width:26.95pt;height:26.9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" fillcolor="white [3201]" strokecolor="#4f81bd [3204]" strokeweight="1pt">
                <v:textbox>
                  <w:txbxContent>
                    <w:p w:rsidR="00962F2F" w:rsidRPr="000339B6" w:rsidRDefault="00962F2F" w:rsidP="00602750">
                      <w:pPr>
                        <w:pStyle w:val="Heading1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602750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77A51FD" wp14:editId="4AA80E35">
                <wp:simplePos x="0" y="0"/>
                <wp:positionH relativeFrom="column">
                  <wp:posOffset>4961255</wp:posOffset>
                </wp:positionH>
                <wp:positionV relativeFrom="page">
                  <wp:posOffset>3999865</wp:posOffset>
                </wp:positionV>
                <wp:extent cx="342000" cy="342000"/>
                <wp:effectExtent l="0" t="0" r="20320" b="2032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602750">
                            <w:pPr>
                              <w:pStyle w:val="Heading1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A51FD" id="Oval 155" o:spid="_x0000_s1070" style="position:absolute;margin-left:390.65pt;margin-top:314.95pt;width:26.95pt;height:26.9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" fillcolor="white [3201]" strokecolor="#4f81bd [3204]" strokeweight="1pt">
                <v:textbox>
                  <w:txbxContent>
                    <w:p w:rsidR="00962F2F" w:rsidRPr="000339B6" w:rsidRDefault="00962F2F" w:rsidP="00602750">
                      <w:pPr>
                        <w:pStyle w:val="Heading1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8B2670" w:rsidRDefault="00602750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0CFDF71" wp14:editId="51BBE0A5">
                <wp:simplePos x="0" y="0"/>
                <wp:positionH relativeFrom="column">
                  <wp:posOffset>3598121</wp:posOffset>
                </wp:positionH>
                <wp:positionV relativeFrom="page">
                  <wp:posOffset>4182533</wp:posOffset>
                </wp:positionV>
                <wp:extent cx="1363133" cy="114089"/>
                <wp:effectExtent l="38100" t="0" r="27940" b="9588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133" cy="114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094E" id="Straight Arrow Connector 164" o:spid="_x0000_s1026" type="#_x0000_t32" style="position:absolute;margin-left:283.3pt;margin-top:329.35pt;width:107.35pt;height:9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" strokecolor="#4579b8 [3044]">
                <v:stroke endarrow="block"/>
                <w10:wrap anchory="page"/>
              </v:shape>
            </w:pict>
          </mc:Fallback>
        </mc:AlternateContent>
      </w:r>
    </w:p>
    <w:p w:rsidR="008B2670" w:rsidRDefault="008B2670" w:rsidP="00661A10">
      <w:pPr>
        <w:rPr>
          <w:b/>
          <w:szCs w:val="26"/>
        </w:rPr>
      </w:pPr>
    </w:p>
    <w:p w:rsidR="008B2670" w:rsidRDefault="00602750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CFDF71" wp14:editId="51BBE0A5">
                <wp:simplePos x="0" y="0"/>
                <wp:positionH relativeFrom="column">
                  <wp:posOffset>3598121</wp:posOffset>
                </wp:positionH>
                <wp:positionV relativeFrom="page">
                  <wp:posOffset>4496012</wp:posOffset>
                </wp:positionV>
                <wp:extent cx="1388533" cy="139488"/>
                <wp:effectExtent l="0" t="57150" r="21590" b="3238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8533" cy="13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E20A" id="Straight Arrow Connector 165" o:spid="_x0000_s1026" type="#_x0000_t32" style="position:absolute;margin-left:283.3pt;margin-top:354pt;width:109.35pt;height:11pt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B4CD20C" wp14:editId="4D230E78">
                <wp:simplePos x="0" y="0"/>
                <wp:positionH relativeFrom="column">
                  <wp:posOffset>4986655</wp:posOffset>
                </wp:positionH>
                <wp:positionV relativeFrom="page">
                  <wp:posOffset>4448175</wp:posOffset>
                </wp:positionV>
                <wp:extent cx="342000" cy="342000"/>
                <wp:effectExtent l="0" t="0" r="20320" b="2032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602750">
                            <w:pPr>
                              <w:pStyle w:val="Heading1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CD20C" id="Oval 156" o:spid="_x0000_s1071" style="position:absolute;margin-left:392.65pt;margin-top:350.25pt;width:26.95pt;height:26.9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" fillcolor="white [3201]" strokecolor="#4f81bd [3204]" strokeweight="1pt">
                <v:textbox>
                  <w:txbxContent>
                    <w:p w:rsidR="00962F2F" w:rsidRPr="000339B6" w:rsidRDefault="00962F2F" w:rsidP="00602750">
                      <w:pPr>
                        <w:pStyle w:val="Heading1"/>
                      </w:pPr>
                      <w:r>
                        <w:t>4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EE0D4D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635EA3F" wp14:editId="2D6822B1">
                <wp:simplePos x="0" y="0"/>
                <wp:positionH relativeFrom="column">
                  <wp:posOffset>2273936</wp:posOffset>
                </wp:positionH>
                <wp:positionV relativeFrom="page">
                  <wp:posOffset>5050366</wp:posOffset>
                </wp:positionV>
                <wp:extent cx="45719" cy="842433"/>
                <wp:effectExtent l="38100" t="38100" r="50165" b="1524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42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9476" id="Straight Arrow Connector 170" o:spid="_x0000_s1026" type="#_x0000_t32" style="position:absolute;margin-left:179.05pt;margin-top:397.65pt;width:3.6pt;height:66.35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602750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8D1AFBF" wp14:editId="7F5027F2">
                <wp:simplePos x="0" y="0"/>
                <wp:positionH relativeFrom="column">
                  <wp:posOffset>4029710</wp:posOffset>
                </wp:positionH>
                <wp:positionV relativeFrom="page">
                  <wp:posOffset>5591597</wp:posOffset>
                </wp:positionV>
                <wp:extent cx="45719" cy="296333"/>
                <wp:effectExtent l="38100" t="38100" r="50165" b="2794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E655C" id="Straight Arrow Connector 168" o:spid="_x0000_s1026" type="#_x0000_t32" style="position:absolute;margin-left:317.3pt;margin-top:440.3pt;width:3.6pt;height:23.35pt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8D1AFBF" wp14:editId="7F5027F2">
                <wp:simplePos x="0" y="0"/>
                <wp:positionH relativeFrom="column">
                  <wp:posOffset>2869776</wp:posOffset>
                </wp:positionH>
                <wp:positionV relativeFrom="page">
                  <wp:posOffset>5591599</wp:posOffset>
                </wp:positionV>
                <wp:extent cx="45719" cy="296333"/>
                <wp:effectExtent l="38100" t="38100" r="50165" b="2794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1550" id="Straight Arrow Connector 169" o:spid="_x0000_s1026" type="#_x0000_t32" style="position:absolute;margin-left:225.95pt;margin-top:440.3pt;width:3.6pt;height:23.35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0CFDF71" wp14:editId="51BBE0A5">
                <wp:simplePos x="0" y="0"/>
                <wp:positionH relativeFrom="column">
                  <wp:posOffset>1681268</wp:posOffset>
                </wp:positionH>
                <wp:positionV relativeFrom="page">
                  <wp:posOffset>5596466</wp:posOffset>
                </wp:positionV>
                <wp:extent cx="45719" cy="296333"/>
                <wp:effectExtent l="38100" t="38100" r="50165" b="2794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2DC1" id="Straight Arrow Connector 166" o:spid="_x0000_s1026" type="#_x0000_t32" style="position:absolute;margin-left:132.4pt;margin-top:440.65pt;width:3.6pt;height:23.35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0CFDF71" wp14:editId="51BBE0A5">
                <wp:simplePos x="0" y="0"/>
                <wp:positionH relativeFrom="column">
                  <wp:posOffset>504402</wp:posOffset>
                </wp:positionH>
                <wp:positionV relativeFrom="page">
                  <wp:posOffset>5596467</wp:posOffset>
                </wp:positionV>
                <wp:extent cx="45719" cy="325966"/>
                <wp:effectExtent l="38100" t="38100" r="50165" b="1714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006F" id="Straight Arrow Connector 167" o:spid="_x0000_s1026" type="#_x0000_t32" style="position:absolute;margin-left:39.7pt;margin-top:440.65pt;width:3.6pt;height:25.65p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</w:p>
    <w:p w:rsidR="008B2670" w:rsidRDefault="008B2670" w:rsidP="00661A10">
      <w:pPr>
        <w:rPr>
          <w:b/>
          <w:szCs w:val="26"/>
        </w:rPr>
      </w:pPr>
    </w:p>
    <w:p w:rsidR="008B2670" w:rsidRDefault="00602750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3C799D" wp14:editId="2912453E">
                <wp:simplePos x="0" y="0"/>
                <wp:positionH relativeFrom="column">
                  <wp:posOffset>333798</wp:posOffset>
                </wp:positionH>
                <wp:positionV relativeFrom="page">
                  <wp:posOffset>5921375</wp:posOffset>
                </wp:positionV>
                <wp:extent cx="342000" cy="342000"/>
                <wp:effectExtent l="0" t="0" r="20320" b="2032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602750">
                            <w:pPr>
                              <w:pStyle w:val="Heading1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C799D" id="Oval 157" o:spid="_x0000_s1072" style="position:absolute;margin-left:26.3pt;margin-top:466.25pt;width:26.95pt;height:26.9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" fillcolor="white [3201]" strokecolor="#4f81bd [3204]" strokeweight="1pt">
                <v:textbox>
                  <w:txbxContent>
                    <w:p w:rsidR="00962F2F" w:rsidRPr="000339B6" w:rsidRDefault="00962F2F" w:rsidP="00602750">
                      <w:pPr>
                        <w:pStyle w:val="Heading1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A338DA9" wp14:editId="16CE57DA">
                <wp:simplePos x="0" y="0"/>
                <wp:positionH relativeFrom="column">
                  <wp:posOffset>1506431</wp:posOffset>
                </wp:positionH>
                <wp:positionV relativeFrom="page">
                  <wp:posOffset>5891530</wp:posOffset>
                </wp:positionV>
                <wp:extent cx="342000" cy="342000"/>
                <wp:effectExtent l="0" t="0" r="20320" b="2032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602750">
                            <w:pPr>
                              <w:pStyle w:val="Heading1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38DA9" id="Oval 158" o:spid="_x0000_s1073" style="position:absolute;margin-left:118.6pt;margin-top:463.9pt;width:26.95pt;height:26.9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" fillcolor="white [3201]" strokecolor="#4f81bd [3204]" strokeweight="1pt">
                <v:textbox>
                  <w:txbxContent>
                    <w:p w:rsidR="00962F2F" w:rsidRPr="000339B6" w:rsidRDefault="00962F2F" w:rsidP="00602750">
                      <w:pPr>
                        <w:pStyle w:val="Heading1"/>
                      </w:pPr>
                      <w:r>
                        <w:t>6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168A1D2" wp14:editId="0614DFD7">
                <wp:simplePos x="0" y="0"/>
                <wp:positionH relativeFrom="column">
                  <wp:posOffset>2116243</wp:posOffset>
                </wp:positionH>
                <wp:positionV relativeFrom="page">
                  <wp:posOffset>5892800</wp:posOffset>
                </wp:positionV>
                <wp:extent cx="342000" cy="342000"/>
                <wp:effectExtent l="0" t="0" r="20320" b="2032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602750">
                            <w:pPr>
                              <w:pStyle w:val="Heading1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8A1D2" id="Oval 161" o:spid="_x0000_s1074" style="position:absolute;margin-left:166.65pt;margin-top:464pt;width:26.95pt;height:26.9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" fillcolor="white [3201]" strokecolor="#4f81bd [3204]" strokeweight="1pt">
                <v:textbox>
                  <w:txbxContent>
                    <w:p w:rsidR="00962F2F" w:rsidRPr="000339B6" w:rsidRDefault="00962F2F" w:rsidP="00602750">
                      <w:pPr>
                        <w:pStyle w:val="Heading1"/>
                      </w:pPr>
                      <w:r>
                        <w:t>7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C31BE20" wp14:editId="7B57B786">
                <wp:simplePos x="0" y="0"/>
                <wp:positionH relativeFrom="column">
                  <wp:posOffset>3889586</wp:posOffset>
                </wp:positionH>
                <wp:positionV relativeFrom="page">
                  <wp:posOffset>5892800</wp:posOffset>
                </wp:positionV>
                <wp:extent cx="342000" cy="342000"/>
                <wp:effectExtent l="0" t="0" r="20320" b="2032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602750">
                            <w:pPr>
                              <w:pStyle w:val="Heading1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1BE20" id="Oval 160" o:spid="_x0000_s1075" style="position:absolute;margin-left:306.25pt;margin-top:464pt;width:26.95pt;height:26.9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" fillcolor="white [3201]" strokecolor="#4f81bd [3204]" strokeweight="1pt">
                <v:textbox>
                  <w:txbxContent>
                    <w:p w:rsidR="00962F2F" w:rsidRPr="000339B6" w:rsidRDefault="00962F2F" w:rsidP="00602750">
                      <w:pPr>
                        <w:pStyle w:val="Heading1"/>
                      </w:pPr>
                      <w:r>
                        <w:t>9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A338DA9" wp14:editId="16CE57DA">
                <wp:simplePos x="0" y="0"/>
                <wp:positionH relativeFrom="column">
                  <wp:posOffset>2700232</wp:posOffset>
                </wp:positionH>
                <wp:positionV relativeFrom="page">
                  <wp:posOffset>5892800</wp:posOffset>
                </wp:positionV>
                <wp:extent cx="342000" cy="342000"/>
                <wp:effectExtent l="0" t="0" r="20320" b="2032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602750">
                            <w:pPr>
                              <w:pStyle w:val="Heading1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38DA9" id="Oval 159" o:spid="_x0000_s1076" style="position:absolute;margin-left:212.6pt;margin-top:464pt;width:26.95pt;height:26.9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" fillcolor="white [3201]" strokecolor="#4f81bd [3204]" strokeweight="1pt">
                <v:textbox>
                  <w:txbxContent>
                    <w:p w:rsidR="00962F2F" w:rsidRPr="000339B6" w:rsidRDefault="00962F2F" w:rsidP="00602750">
                      <w:pPr>
                        <w:pStyle w:val="Heading1"/>
                      </w:pPr>
                      <w:r>
                        <w:t>8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602750" w:rsidP="00661A10">
      <w:pPr>
        <w:rPr>
          <w:b/>
          <w:szCs w:val="26"/>
        </w:rPr>
      </w:pPr>
      <w:r>
        <w:rPr>
          <w:b/>
          <w:noProof/>
          <w:szCs w:val="26"/>
          <w:lang w:val="en-GB" w:eastAsia="en-GB"/>
        </w:rPr>
        <w:drawing>
          <wp:anchor distT="0" distB="0" distL="114300" distR="114300" simplePos="0" relativeHeight="251904000" behindDoc="0" locked="0" layoutInCell="1" allowOverlap="1">
            <wp:simplePos x="0" y="0"/>
            <wp:positionH relativeFrom="column">
              <wp:posOffset>1531</wp:posOffset>
            </wp:positionH>
            <wp:positionV relativeFrom="page">
              <wp:posOffset>2160270</wp:posOffset>
            </wp:positionV>
            <wp:extent cx="4590000" cy="3438000"/>
            <wp:effectExtent l="0" t="0" r="127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50perc_1PPVZT71_Alarmy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D4D" w:rsidRPr="0080499C" w:rsidRDefault="00EE0D4D" w:rsidP="00EE0D4D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lastRenderedPageBreak/>
        <w:t xml:space="preserve">1 – </w:t>
      </w:r>
      <w:r>
        <w:rPr>
          <w:noProof/>
          <w:szCs w:val="26"/>
          <w:lang w:val="en-GB" w:eastAsia="en-GB"/>
        </w:rPr>
        <w:t>porucha tlakovej diferencie</w:t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 xml:space="preserve">6 – </w:t>
      </w:r>
      <w:r w:rsidRPr="0080499C">
        <w:rPr>
          <w:noProof/>
          <w:szCs w:val="26"/>
          <w:lang w:val="en-GB" w:eastAsia="en-GB"/>
        </w:rPr>
        <w:t xml:space="preserve">prepnutie na stránku </w:t>
      </w:r>
      <w:r>
        <w:rPr>
          <w:noProof/>
          <w:szCs w:val="26"/>
          <w:lang w:val="en-GB" w:eastAsia="en-GB"/>
        </w:rPr>
        <w:t>NASTAVENIA</w:t>
      </w:r>
    </w:p>
    <w:p w:rsidR="00EE0D4D" w:rsidRPr="0080499C" w:rsidRDefault="00EE0D4D" w:rsidP="00EE0D4D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2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>porucha (uzavretie) požiarnych klapiek</w:t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>7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 xml:space="preserve">tlačidlo RESET </w:t>
      </w:r>
    </w:p>
    <w:p w:rsidR="00EE0D4D" w:rsidRDefault="00EE0D4D" w:rsidP="00EE0D4D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3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>zanesený filter</w:t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>8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 xml:space="preserve">prepnutie na stránku ALARMY </w:t>
      </w:r>
    </w:p>
    <w:p w:rsidR="00EE0D4D" w:rsidRDefault="00EE0D4D" w:rsidP="00EE0D4D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4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>výpadok ističa</w:t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>9</w:t>
      </w:r>
      <w:r w:rsidRPr="0080499C">
        <w:rPr>
          <w:noProof/>
          <w:szCs w:val="26"/>
          <w:lang w:val="en-GB" w:eastAsia="en-GB"/>
        </w:rPr>
        <w:t xml:space="preserve"> – prepnutie na stránku SCHEMA</w:t>
      </w:r>
      <w:r>
        <w:rPr>
          <w:noProof/>
          <w:szCs w:val="26"/>
          <w:lang w:val="en-GB" w:eastAsia="en-GB"/>
        </w:rPr>
        <w:t xml:space="preserve"> </w:t>
      </w:r>
    </w:p>
    <w:p w:rsidR="00EE0D4D" w:rsidRPr="0080499C" w:rsidRDefault="00EE0D4D" w:rsidP="00EE0D4D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5</w:t>
      </w:r>
      <w:r w:rsidRPr="0080499C">
        <w:rPr>
          <w:noProof/>
          <w:szCs w:val="26"/>
          <w:lang w:val="en-GB" w:eastAsia="en-GB"/>
        </w:rPr>
        <w:t xml:space="preserve"> – prepnutie na stránku </w:t>
      </w:r>
      <w:r>
        <w:rPr>
          <w:noProof/>
          <w:szCs w:val="26"/>
          <w:lang w:val="en-GB" w:eastAsia="en-GB"/>
        </w:rPr>
        <w:t>ČAS.PROGRAM</w:t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</w:p>
    <w:p w:rsidR="00EE0D4D" w:rsidRPr="0080499C" w:rsidRDefault="00EE0D4D" w:rsidP="00EE0D4D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8B2670" w:rsidRDefault="008B2670" w:rsidP="00661A10">
      <w:pPr>
        <w:rPr>
          <w:b/>
          <w:szCs w:val="26"/>
        </w:rPr>
      </w:pPr>
    </w:p>
    <w:p w:rsidR="00EE0D4D" w:rsidRDefault="00EE0D4D" w:rsidP="00661A10">
      <w:pPr>
        <w:rPr>
          <w:b/>
          <w:szCs w:val="26"/>
        </w:rPr>
      </w:pPr>
    </w:p>
    <w:p w:rsidR="00EE0D4D" w:rsidRDefault="00EE0D4D" w:rsidP="00661A10">
      <w:pPr>
        <w:rPr>
          <w:b/>
          <w:szCs w:val="26"/>
        </w:rPr>
      </w:pPr>
    </w:p>
    <w:p w:rsidR="00EE0D4D" w:rsidRDefault="00EE0D4D" w:rsidP="00661A10">
      <w:pPr>
        <w:rPr>
          <w:b/>
          <w:szCs w:val="26"/>
        </w:rPr>
      </w:pPr>
    </w:p>
    <w:p w:rsidR="00EE0D4D" w:rsidRDefault="00EE0D4D" w:rsidP="00661A10">
      <w:pPr>
        <w:rPr>
          <w:b/>
          <w:szCs w:val="26"/>
        </w:rPr>
      </w:pPr>
    </w:p>
    <w:p w:rsidR="00EE0D4D" w:rsidRDefault="00EE0D4D" w:rsidP="00661A10">
      <w:pPr>
        <w:rPr>
          <w:b/>
          <w:szCs w:val="26"/>
        </w:rPr>
      </w:pPr>
    </w:p>
    <w:p w:rsidR="00EE0D4D" w:rsidRDefault="00EE0D4D" w:rsidP="00661A10">
      <w:pPr>
        <w:rPr>
          <w:b/>
          <w:szCs w:val="26"/>
        </w:rPr>
      </w:pPr>
    </w:p>
    <w:p w:rsidR="00EE0D4D" w:rsidRDefault="00EE0D4D" w:rsidP="00661A10">
      <w:pPr>
        <w:rPr>
          <w:b/>
          <w:szCs w:val="26"/>
        </w:rPr>
      </w:pPr>
    </w:p>
    <w:p w:rsidR="00EE0D4D" w:rsidRDefault="00EE0D4D" w:rsidP="00661A10">
      <w:pPr>
        <w:rPr>
          <w:b/>
          <w:szCs w:val="26"/>
        </w:rPr>
      </w:pPr>
      <w:r>
        <w:rPr>
          <w:b/>
          <w:szCs w:val="26"/>
        </w:rPr>
        <w:t>Stránka NASTAVENIA – odťahové ventilátory</w:t>
      </w: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A11DE93" wp14:editId="0A9479C2">
                <wp:simplePos x="0" y="0"/>
                <wp:positionH relativeFrom="column">
                  <wp:posOffset>4958080</wp:posOffset>
                </wp:positionH>
                <wp:positionV relativeFrom="page">
                  <wp:posOffset>2505075</wp:posOffset>
                </wp:positionV>
                <wp:extent cx="342000" cy="342000"/>
                <wp:effectExtent l="0" t="0" r="20320" b="2032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962F2F">
                            <w:pPr>
                              <w:pStyle w:val="Heading1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1DE93" id="Oval 174" o:spid="_x0000_s1077" style="position:absolute;margin-left:390.4pt;margin-top:197.25pt;width:26.95pt;height:26.9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" fillcolor="white [3201]" strokecolor="#4f81bd [3204]" strokeweight="1pt">
                <v:textbox>
                  <w:txbxContent>
                    <w:p w:rsidR="00962F2F" w:rsidRPr="000339B6" w:rsidRDefault="00962F2F" w:rsidP="00962F2F">
                      <w:pPr>
                        <w:pStyle w:val="Heading1"/>
                      </w:pPr>
                      <w:r>
                        <w:t>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62F2F" w:rsidRDefault="00A07607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69F706E" wp14:editId="1DA9098C">
                <wp:simplePos x="0" y="0"/>
                <wp:positionH relativeFrom="column">
                  <wp:posOffset>4474422</wp:posOffset>
                </wp:positionH>
                <wp:positionV relativeFrom="page">
                  <wp:posOffset>2696632</wp:posOffset>
                </wp:positionV>
                <wp:extent cx="486198" cy="97367"/>
                <wp:effectExtent l="38100" t="0" r="28575" b="7429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198" cy="97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5BB2" id="Straight Arrow Connector 185" o:spid="_x0000_s1026" type="#_x0000_t32" style="position:absolute;margin-left:352.3pt;margin-top:212.35pt;width:38.3pt;height:7.65pt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A11DE93" wp14:editId="0A9479C2">
                <wp:simplePos x="0" y="0"/>
                <wp:positionH relativeFrom="column">
                  <wp:posOffset>4958080</wp:posOffset>
                </wp:positionH>
                <wp:positionV relativeFrom="page">
                  <wp:posOffset>2952750</wp:posOffset>
                </wp:positionV>
                <wp:extent cx="342000" cy="342000"/>
                <wp:effectExtent l="0" t="0" r="20320" b="2032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962F2F">
                            <w:pPr>
                              <w:pStyle w:val="Heading1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1DE93" id="Oval 175" o:spid="_x0000_s1078" style="position:absolute;margin-left:390.4pt;margin-top:232.5pt;width:26.95pt;height:26.9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" fillcolor="white [3201]" strokecolor="#4f81bd [3204]" strokeweight="1pt">
                <v:textbox>
                  <w:txbxContent>
                    <w:p w:rsidR="00962F2F" w:rsidRPr="000339B6" w:rsidRDefault="00962F2F" w:rsidP="00962F2F">
                      <w:pPr>
                        <w:pStyle w:val="Heading1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62F2F" w:rsidRDefault="00A07607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6051BE4" wp14:editId="7D0BD35D">
                <wp:simplePos x="0" y="0"/>
                <wp:positionH relativeFrom="column">
                  <wp:posOffset>4474422</wp:posOffset>
                </wp:positionH>
                <wp:positionV relativeFrom="page">
                  <wp:posOffset>3111500</wp:posOffset>
                </wp:positionV>
                <wp:extent cx="481541" cy="45719"/>
                <wp:effectExtent l="38100" t="38100" r="13970" b="8826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5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949D" id="Straight Arrow Connector 186" o:spid="_x0000_s1026" type="#_x0000_t32" style="position:absolute;margin-left:352.3pt;margin-top:245pt;width:37.9pt;height:3.6pt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A11DE93" wp14:editId="0A9479C2">
                <wp:simplePos x="0" y="0"/>
                <wp:positionH relativeFrom="column">
                  <wp:posOffset>4986655</wp:posOffset>
                </wp:positionH>
                <wp:positionV relativeFrom="page">
                  <wp:posOffset>4295775</wp:posOffset>
                </wp:positionV>
                <wp:extent cx="342000" cy="342000"/>
                <wp:effectExtent l="0" t="0" r="20320" b="2032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F2F" w:rsidRPr="000339B6" w:rsidRDefault="00962F2F" w:rsidP="00962F2F">
                            <w:pPr>
                              <w:pStyle w:val="Heading1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1DE93" id="Oval 176" o:spid="_x0000_s1079" style="position:absolute;margin-left:392.65pt;margin-top:338.25pt;width:26.95pt;height:26.9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" fillcolor="white [3201]" strokecolor="#4f81bd [3204]" strokeweight="1pt">
                <v:textbox>
                  <w:txbxContent>
                    <w:p w:rsidR="00962F2F" w:rsidRPr="000339B6" w:rsidRDefault="00962F2F" w:rsidP="00962F2F">
                      <w:pPr>
                        <w:pStyle w:val="Heading1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62F2F" w:rsidRDefault="00A07607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3EA5FC6" wp14:editId="6168FE94">
                <wp:simplePos x="0" y="0"/>
                <wp:positionH relativeFrom="column">
                  <wp:posOffset>4330488</wp:posOffset>
                </wp:positionH>
                <wp:positionV relativeFrom="page">
                  <wp:posOffset>4424681</wp:posOffset>
                </wp:positionV>
                <wp:extent cx="654897" cy="45719"/>
                <wp:effectExtent l="0" t="57150" r="12065" b="5016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8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4771" id="Straight Arrow Connector 187" o:spid="_x0000_s1026" type="#_x0000_t32" style="position:absolute;margin-left:341pt;margin-top:348.4pt;width:51.55pt;height:3.6pt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" strokecolor="#4579b8 [3044]">
                <v:stroke endarrow="block"/>
                <w10:wrap anchory="page"/>
              </v:shape>
            </w:pict>
          </mc:Fallback>
        </mc:AlternateContent>
      </w: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A07607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C12FC5A" wp14:editId="0F67EEE7">
                <wp:simplePos x="0" y="0"/>
                <wp:positionH relativeFrom="column">
                  <wp:posOffset>4029075</wp:posOffset>
                </wp:positionH>
                <wp:positionV relativeFrom="page">
                  <wp:posOffset>5588635</wp:posOffset>
                </wp:positionV>
                <wp:extent cx="45719" cy="325966"/>
                <wp:effectExtent l="38100" t="38100" r="50165" b="1714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441F" id="Straight Arrow Connector 184" o:spid="_x0000_s1026" type="#_x0000_t32" style="position:absolute;margin-left:317.25pt;margin-top:440.05pt;width:3.6pt;height:25.65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C12FC5A" wp14:editId="0F67EEE7">
                <wp:simplePos x="0" y="0"/>
                <wp:positionH relativeFrom="column">
                  <wp:posOffset>2827655</wp:posOffset>
                </wp:positionH>
                <wp:positionV relativeFrom="page">
                  <wp:posOffset>5589270</wp:posOffset>
                </wp:positionV>
                <wp:extent cx="45719" cy="325966"/>
                <wp:effectExtent l="38100" t="38100" r="50165" b="1714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2292" id="Straight Arrow Connector 183" o:spid="_x0000_s1026" type="#_x0000_t32" style="position:absolute;margin-left:222.65pt;margin-top:440.1pt;width:3.6pt;height:25.65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C12FC5A" wp14:editId="0F67EEE7">
                <wp:simplePos x="0" y="0"/>
                <wp:positionH relativeFrom="column">
                  <wp:posOffset>1722755</wp:posOffset>
                </wp:positionH>
                <wp:positionV relativeFrom="page">
                  <wp:posOffset>5582285</wp:posOffset>
                </wp:positionV>
                <wp:extent cx="45719" cy="325966"/>
                <wp:effectExtent l="38100" t="38100" r="50165" b="1714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6CA7" id="Straight Arrow Connector 182" o:spid="_x0000_s1026" type="#_x0000_t32" style="position:absolute;margin-left:135.65pt;margin-top:439.55pt;width:3.6pt;height:25.65pt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C12FC5A" wp14:editId="0F67EEE7">
                <wp:simplePos x="0" y="0"/>
                <wp:positionH relativeFrom="column">
                  <wp:posOffset>610870</wp:posOffset>
                </wp:positionH>
                <wp:positionV relativeFrom="page">
                  <wp:posOffset>5581015</wp:posOffset>
                </wp:positionV>
                <wp:extent cx="45719" cy="325966"/>
                <wp:effectExtent l="38100" t="38100" r="50165" b="1714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FCA3" id="Straight Arrow Connector 181" o:spid="_x0000_s1026" type="#_x0000_t32" style="position:absolute;margin-left:48.1pt;margin-top:439.45pt;width:3.6pt;height:25.65pt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" strokecolor="#4579b8 [3044]">
                <v:stroke endarrow="block"/>
                <w10:wrap anchory="page"/>
              </v:shape>
            </w:pict>
          </mc:Fallback>
        </mc:AlternateContent>
      </w:r>
      <w:r w:rsidR="00962F2F">
        <w:rPr>
          <w:b/>
          <w:noProof/>
          <w:szCs w:val="26"/>
          <w:lang w:val="en-GB" w:eastAsia="en-GB"/>
        </w:rPr>
        <w:drawing>
          <wp:anchor distT="0" distB="0" distL="114300" distR="114300" simplePos="0" relativeHeight="251941888" behindDoc="0" locked="0" layoutInCell="1" allowOverlap="1">
            <wp:simplePos x="0" y="0"/>
            <wp:positionH relativeFrom="column">
              <wp:posOffset>-1270</wp:posOffset>
            </wp:positionH>
            <wp:positionV relativeFrom="page">
              <wp:posOffset>2160270</wp:posOffset>
            </wp:positionV>
            <wp:extent cx="4600800" cy="3448800"/>
            <wp:effectExtent l="0" t="0" r="9525" b="0"/>
            <wp:wrapSquare wrapText="bothSides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50perc_Odtah_Nastavenia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34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F2F" w:rsidRDefault="00962F2F" w:rsidP="00661A10">
      <w:pPr>
        <w:rPr>
          <w:b/>
          <w:szCs w:val="26"/>
        </w:rPr>
      </w:pPr>
    </w:p>
    <w:p w:rsidR="00962F2F" w:rsidRDefault="00A07607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A11DE93" wp14:editId="0A9479C2">
                <wp:simplePos x="0" y="0"/>
                <wp:positionH relativeFrom="column">
                  <wp:posOffset>3846830</wp:posOffset>
                </wp:positionH>
                <wp:positionV relativeFrom="page">
                  <wp:posOffset>5915025</wp:posOffset>
                </wp:positionV>
                <wp:extent cx="342000" cy="342000"/>
                <wp:effectExtent l="0" t="0" r="20320" b="2032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607" w:rsidRPr="000339B6" w:rsidRDefault="00A07607" w:rsidP="00A07607">
                            <w:pPr>
                              <w:pStyle w:val="Heading1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1DE93" id="Oval 180" o:spid="_x0000_s1080" style="position:absolute;margin-left:302.9pt;margin-top:465.75pt;width:26.95pt;height:26.9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" fillcolor="white [3201]" strokecolor="#4f81bd [3204]" strokeweight="1pt">
                <v:textbox>
                  <w:txbxContent>
                    <w:p w:rsidR="00A07607" w:rsidRPr="000339B6" w:rsidRDefault="00A07607" w:rsidP="00A07607">
                      <w:pPr>
                        <w:pStyle w:val="Heading1"/>
                      </w:pPr>
                      <w:r>
                        <w:t>7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A11DE93" wp14:editId="0A9479C2">
                <wp:simplePos x="0" y="0"/>
                <wp:positionH relativeFrom="column">
                  <wp:posOffset>2656205</wp:posOffset>
                </wp:positionH>
                <wp:positionV relativeFrom="page">
                  <wp:posOffset>5915025</wp:posOffset>
                </wp:positionV>
                <wp:extent cx="342000" cy="342000"/>
                <wp:effectExtent l="0" t="0" r="20320" b="2032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607" w:rsidRPr="000339B6" w:rsidRDefault="00A07607" w:rsidP="00A07607">
                            <w:pPr>
                              <w:pStyle w:val="Heading1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1DE93" id="Oval 179" o:spid="_x0000_s1081" style="position:absolute;margin-left:209.15pt;margin-top:465.75pt;width:26.95pt;height:26.9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" fillcolor="white [3201]" strokecolor="#4f81bd [3204]" strokeweight="1pt">
                <v:textbox>
                  <w:txbxContent>
                    <w:p w:rsidR="00A07607" w:rsidRPr="000339B6" w:rsidRDefault="00A07607" w:rsidP="00A07607">
                      <w:pPr>
                        <w:pStyle w:val="Heading1"/>
                      </w:pPr>
                      <w:r>
                        <w:t>6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A11DE93" wp14:editId="0A9479C2">
                <wp:simplePos x="0" y="0"/>
                <wp:positionH relativeFrom="column">
                  <wp:posOffset>1522730</wp:posOffset>
                </wp:positionH>
                <wp:positionV relativeFrom="page">
                  <wp:posOffset>5915025</wp:posOffset>
                </wp:positionV>
                <wp:extent cx="342000" cy="342000"/>
                <wp:effectExtent l="0" t="0" r="20320" b="2032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607" w:rsidRPr="000339B6" w:rsidRDefault="00A07607" w:rsidP="00A07607">
                            <w:pPr>
                              <w:pStyle w:val="Heading1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1DE93" id="Oval 178" o:spid="_x0000_s1082" style="position:absolute;margin-left:119.9pt;margin-top:465.75pt;width:26.95pt;height:26.9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" fillcolor="white [3201]" strokecolor="#4f81bd [3204]" strokeweight="1pt">
                <v:textbox>
                  <w:txbxContent>
                    <w:p w:rsidR="00A07607" w:rsidRPr="000339B6" w:rsidRDefault="00A07607" w:rsidP="00A07607">
                      <w:pPr>
                        <w:pStyle w:val="Heading1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A11DE93" wp14:editId="0A9479C2">
                <wp:simplePos x="0" y="0"/>
                <wp:positionH relativeFrom="column">
                  <wp:posOffset>405130</wp:posOffset>
                </wp:positionH>
                <wp:positionV relativeFrom="page">
                  <wp:posOffset>5915025</wp:posOffset>
                </wp:positionV>
                <wp:extent cx="342000" cy="342000"/>
                <wp:effectExtent l="0" t="0" r="20320" b="2032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607" w:rsidRPr="000339B6" w:rsidRDefault="00A07607" w:rsidP="00A07607">
                            <w:pPr>
                              <w:pStyle w:val="Heading1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1DE93" id="Oval 177" o:spid="_x0000_s1083" style="position:absolute;margin-left:31.9pt;margin-top:465.75pt;width:26.95pt;height:26.9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" fillcolor="white [3201]" strokecolor="#4f81bd [3204]" strokeweight="1pt">
                <v:textbox>
                  <w:txbxContent>
                    <w:p w:rsidR="00A07607" w:rsidRPr="000339B6" w:rsidRDefault="00A07607" w:rsidP="00A07607">
                      <w:pPr>
                        <w:pStyle w:val="Heading1"/>
                      </w:pPr>
                      <w:r>
                        <w:t>4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A07607" w:rsidRDefault="00A07607" w:rsidP="00A07607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 xml:space="preserve">1 </w:t>
      </w:r>
      <w:r w:rsidRPr="00B42C3A">
        <w:rPr>
          <w:szCs w:val="26"/>
        </w:rPr>
        <w:t>– po stlačení sa na dotykovej kl</w:t>
      </w:r>
      <w:r>
        <w:rPr>
          <w:szCs w:val="26"/>
        </w:rPr>
        <w:t>ávesnici zadá žiadaný výkon odťahového ventilátora pri 1. stupni CO</w:t>
      </w:r>
    </w:p>
    <w:p w:rsidR="00A07607" w:rsidRDefault="00A07607" w:rsidP="00A07607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 xml:space="preserve">2 </w:t>
      </w:r>
      <w:r w:rsidRPr="00B42C3A">
        <w:rPr>
          <w:szCs w:val="26"/>
        </w:rPr>
        <w:t>– po stlačení sa na dotykovej kl</w:t>
      </w:r>
      <w:r>
        <w:rPr>
          <w:szCs w:val="26"/>
        </w:rPr>
        <w:t>ávesnici zadá žiadaný výkon odťahového ventilátora pri 2. stupni CO</w:t>
      </w:r>
    </w:p>
    <w:p w:rsidR="00A07607" w:rsidRPr="0080499C" w:rsidRDefault="00A07607" w:rsidP="00A07607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3</w:t>
      </w:r>
      <w:r w:rsidRPr="0080499C">
        <w:rPr>
          <w:noProof/>
          <w:szCs w:val="26"/>
          <w:lang w:val="en-GB" w:eastAsia="en-GB"/>
        </w:rPr>
        <w:t xml:space="preserve"> – </w:t>
      </w:r>
      <w:r w:rsidRPr="00B42C3A">
        <w:rPr>
          <w:szCs w:val="26"/>
        </w:rPr>
        <w:t>po stlační sa zadá režim  prevádz</w:t>
      </w:r>
      <w:r>
        <w:rPr>
          <w:szCs w:val="26"/>
        </w:rPr>
        <w:t>ky VZT ( 1.stupeň</w:t>
      </w:r>
      <w:r w:rsidRPr="00B42C3A">
        <w:rPr>
          <w:szCs w:val="26"/>
        </w:rPr>
        <w:t xml:space="preserve"> / </w:t>
      </w:r>
      <w:r>
        <w:rPr>
          <w:szCs w:val="26"/>
        </w:rPr>
        <w:t>2.stupeň</w:t>
      </w:r>
      <w:r w:rsidRPr="00B42C3A">
        <w:rPr>
          <w:szCs w:val="26"/>
        </w:rPr>
        <w:t xml:space="preserve"> / AUT )</w:t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 xml:space="preserve"> </w:t>
      </w:r>
    </w:p>
    <w:p w:rsidR="00A07607" w:rsidRDefault="00A07607" w:rsidP="00A07607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4</w:t>
      </w:r>
      <w:r w:rsidRPr="0080499C">
        <w:rPr>
          <w:noProof/>
          <w:szCs w:val="26"/>
          <w:lang w:val="en-GB" w:eastAsia="en-GB"/>
        </w:rPr>
        <w:t xml:space="preserve"> – prepnutie na stránku </w:t>
      </w:r>
      <w:r>
        <w:rPr>
          <w:noProof/>
          <w:szCs w:val="26"/>
          <w:lang w:val="en-GB" w:eastAsia="en-GB"/>
        </w:rPr>
        <w:t>ČAS.PROGRAM</w:t>
      </w:r>
    </w:p>
    <w:p w:rsidR="00A07607" w:rsidRPr="0080499C" w:rsidRDefault="00A07607" w:rsidP="00A07607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 xml:space="preserve">5 – </w:t>
      </w:r>
      <w:r w:rsidRPr="0080499C">
        <w:rPr>
          <w:noProof/>
          <w:szCs w:val="26"/>
          <w:lang w:val="en-GB" w:eastAsia="en-GB"/>
        </w:rPr>
        <w:t xml:space="preserve">prepnutie na stránku </w:t>
      </w:r>
      <w:r>
        <w:rPr>
          <w:noProof/>
          <w:szCs w:val="26"/>
          <w:lang w:val="en-GB" w:eastAsia="en-GB"/>
        </w:rPr>
        <w:t>NASTAVENIA</w:t>
      </w:r>
    </w:p>
    <w:p w:rsidR="00A07607" w:rsidRDefault="00A07607" w:rsidP="00A07607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6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 xml:space="preserve">prepnutie na stránku ALARMY </w:t>
      </w:r>
    </w:p>
    <w:p w:rsidR="00A07607" w:rsidRDefault="00A07607" w:rsidP="00A07607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7</w:t>
      </w:r>
      <w:r w:rsidRPr="0080499C">
        <w:rPr>
          <w:noProof/>
          <w:szCs w:val="26"/>
          <w:lang w:val="en-GB" w:eastAsia="en-GB"/>
        </w:rPr>
        <w:t xml:space="preserve"> – prepnutie na stránku SCHEMA</w:t>
      </w:r>
      <w:r>
        <w:rPr>
          <w:noProof/>
          <w:szCs w:val="26"/>
          <w:lang w:val="en-GB" w:eastAsia="en-GB"/>
        </w:rPr>
        <w:t xml:space="preserve"> </w:t>
      </w:r>
    </w:p>
    <w:p w:rsidR="00A07607" w:rsidRPr="0080499C" w:rsidRDefault="00A07607" w:rsidP="00A07607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</w:p>
    <w:p w:rsidR="00A07607" w:rsidRPr="0080499C" w:rsidRDefault="00A07607" w:rsidP="00A07607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1B5FCF" w:rsidP="00661A10">
      <w:pPr>
        <w:rPr>
          <w:b/>
          <w:szCs w:val="26"/>
        </w:rPr>
      </w:pPr>
      <w:r>
        <w:rPr>
          <w:b/>
          <w:szCs w:val="26"/>
        </w:rPr>
        <w:t>Stránka ALARMY – odťahové ventilátorzy</w:t>
      </w: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962F2F" w:rsidRDefault="00962F2F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  <w:r w:rsidRPr="004D5D25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7122436" wp14:editId="7E03FE8F">
                <wp:simplePos x="0" y="0"/>
                <wp:positionH relativeFrom="column">
                  <wp:posOffset>4925695</wp:posOffset>
                </wp:positionH>
                <wp:positionV relativeFrom="page">
                  <wp:posOffset>2160270</wp:posOffset>
                </wp:positionV>
                <wp:extent cx="342000" cy="342000"/>
                <wp:effectExtent l="0" t="0" r="20320" b="2032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D25" w:rsidRPr="000339B6" w:rsidRDefault="004D5D25" w:rsidP="004D5D25">
                            <w:pPr>
                              <w:pStyle w:val="Heading1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22436" id="Oval 190" o:spid="_x0000_s1084" style="position:absolute;margin-left:387.85pt;margin-top:170.1pt;width:26.95pt;height:26.9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" fillcolor="white [3201]" strokecolor="#4f81bd [3204]" strokeweight="1pt">
                <v:textbox>
                  <w:txbxContent>
                    <w:p w:rsidR="004D5D25" w:rsidRPr="000339B6" w:rsidRDefault="004D5D25" w:rsidP="004D5D25">
                      <w:pPr>
                        <w:pStyle w:val="Heading1"/>
                      </w:pPr>
                      <w:r>
                        <w:t>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4D5D25" w:rsidRDefault="004D5D25" w:rsidP="00661A10">
      <w:pPr>
        <w:rPr>
          <w:b/>
          <w:szCs w:val="26"/>
        </w:rPr>
      </w:pPr>
      <w:r w:rsidRPr="004D5D25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0128F1" wp14:editId="3C8CAC0C">
                <wp:simplePos x="0" y="0"/>
                <wp:positionH relativeFrom="column">
                  <wp:posOffset>4127288</wp:posOffset>
                </wp:positionH>
                <wp:positionV relativeFrom="page">
                  <wp:posOffset>2357967</wp:posOffset>
                </wp:positionV>
                <wp:extent cx="800100" cy="215900"/>
                <wp:effectExtent l="38100" t="0" r="19050" b="698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2A11" id="Straight Arrow Connector 191" o:spid="_x0000_s1026" type="#_x0000_t32" style="position:absolute;margin-left:325pt;margin-top:185.65pt;width:63pt;height:17pt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  <w:r w:rsidRPr="004D5D25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286C3DD" wp14:editId="0714B49A">
                <wp:simplePos x="0" y="0"/>
                <wp:positionH relativeFrom="column">
                  <wp:posOffset>3801321</wp:posOffset>
                </wp:positionH>
                <wp:positionV relativeFrom="page">
                  <wp:posOffset>2620432</wp:posOffset>
                </wp:positionV>
                <wp:extent cx="1159933" cy="262467"/>
                <wp:effectExtent l="19050" t="57150" r="21590" b="2349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9933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BC07" id="Straight Arrow Connector 193" o:spid="_x0000_s1026" type="#_x0000_t32" style="position:absolute;margin-left:299.3pt;margin-top:206.35pt;width:91.35pt;height:20.65pt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" strokecolor="#4579b8 [3044]">
                <v:stroke endarrow="block"/>
                <w10:wrap anchory="page"/>
              </v:shape>
            </w:pict>
          </mc:Fallback>
        </mc:AlternateContent>
      </w:r>
      <w:r w:rsidRPr="004D5D25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54132FD" wp14:editId="614DFFE1">
                <wp:simplePos x="0" y="0"/>
                <wp:positionH relativeFrom="column">
                  <wp:posOffset>4925695</wp:posOffset>
                </wp:positionH>
                <wp:positionV relativeFrom="page">
                  <wp:posOffset>2697903</wp:posOffset>
                </wp:positionV>
                <wp:extent cx="342000" cy="342000"/>
                <wp:effectExtent l="0" t="0" r="20320" b="2032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D25" w:rsidRPr="000339B6" w:rsidRDefault="004D5D25" w:rsidP="004D5D25">
                            <w:pPr>
                              <w:pStyle w:val="Heading1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132FD" id="Oval 192" o:spid="_x0000_s1085" style="position:absolute;margin-left:387.85pt;margin-top:212.45pt;width:26.95pt;height:26.9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" fillcolor="white [3201]" strokecolor="#4f81bd [3204]" strokeweight="1pt">
                <v:textbox>
                  <w:txbxContent>
                    <w:p w:rsidR="004D5D25" w:rsidRPr="000339B6" w:rsidRDefault="004D5D25" w:rsidP="004D5D25">
                      <w:pPr>
                        <w:pStyle w:val="Heading1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  <w:r w:rsidRPr="004D5D25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BD2B3D1" wp14:editId="2D4916E5">
                <wp:simplePos x="0" y="0"/>
                <wp:positionH relativeFrom="column">
                  <wp:posOffset>4004522</wp:posOffset>
                </wp:positionH>
                <wp:positionV relativeFrom="page">
                  <wp:posOffset>3039532</wp:posOffset>
                </wp:positionV>
                <wp:extent cx="922866" cy="313267"/>
                <wp:effectExtent l="38100" t="38100" r="29845" b="2984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866" cy="31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A1BC" id="Straight Arrow Connector 195" o:spid="_x0000_s1026" type="#_x0000_t32" style="position:absolute;margin-left:315.3pt;margin-top:239.35pt;width:72.65pt;height:24.65pt;flip:x 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</w:p>
    <w:p w:rsidR="004D5D25" w:rsidRDefault="004D5D25" w:rsidP="00661A10">
      <w:pPr>
        <w:rPr>
          <w:b/>
          <w:szCs w:val="26"/>
        </w:rPr>
      </w:pPr>
      <w:r w:rsidRPr="004D5D25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0604045" wp14:editId="078E4C1F">
                <wp:simplePos x="0" y="0"/>
                <wp:positionH relativeFrom="column">
                  <wp:posOffset>4925695</wp:posOffset>
                </wp:positionH>
                <wp:positionV relativeFrom="page">
                  <wp:posOffset>3182197</wp:posOffset>
                </wp:positionV>
                <wp:extent cx="342000" cy="342000"/>
                <wp:effectExtent l="0" t="0" r="20320" b="2032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D25" w:rsidRPr="000339B6" w:rsidRDefault="004D5D25" w:rsidP="004D5D25">
                            <w:pPr>
                              <w:pStyle w:val="Heading1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04045" id="Oval 194" o:spid="_x0000_s1086" style="position:absolute;margin-left:387.85pt;margin-top:250.55pt;width:26.95pt;height:26.9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" fillcolor="white [3201]" strokecolor="#4f81bd [3204]" strokeweight="1pt">
                <v:textbox>
                  <w:txbxContent>
                    <w:p w:rsidR="004D5D25" w:rsidRPr="000339B6" w:rsidRDefault="004D5D25" w:rsidP="004D5D25">
                      <w:pPr>
                        <w:pStyle w:val="Heading1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  <w:r w:rsidRPr="004D5D25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F7E0D1C" wp14:editId="71C99A60">
                <wp:simplePos x="0" y="0"/>
                <wp:positionH relativeFrom="column">
                  <wp:posOffset>4925695</wp:posOffset>
                </wp:positionH>
                <wp:positionV relativeFrom="page">
                  <wp:posOffset>4312285</wp:posOffset>
                </wp:positionV>
                <wp:extent cx="342000" cy="342000"/>
                <wp:effectExtent l="0" t="0" r="20320" b="2032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D25" w:rsidRPr="000339B6" w:rsidRDefault="004D5D25" w:rsidP="004D5D25">
                            <w:pPr>
                              <w:pStyle w:val="Heading1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E0D1C" id="Oval 196" o:spid="_x0000_s1087" style="position:absolute;margin-left:387.85pt;margin-top:339.55pt;width:26.95pt;height:26.9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" fillcolor="white [3201]" strokecolor="#4f81bd [3204]" strokeweight="1pt">
                <v:textbox>
                  <w:txbxContent>
                    <w:p w:rsidR="004D5D25" w:rsidRPr="000339B6" w:rsidRDefault="004D5D25" w:rsidP="004D5D25">
                      <w:pPr>
                        <w:pStyle w:val="Heading1"/>
                      </w:pPr>
                      <w:r>
                        <w:t>4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4D5D25" w:rsidRDefault="004D5D25" w:rsidP="00661A10">
      <w:pPr>
        <w:rPr>
          <w:b/>
          <w:szCs w:val="26"/>
        </w:rPr>
      </w:pPr>
      <w:r w:rsidRPr="004D5D25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4AF112A" wp14:editId="0B325134">
                <wp:simplePos x="0" y="0"/>
                <wp:positionH relativeFrom="column">
                  <wp:posOffset>3462655</wp:posOffset>
                </wp:positionH>
                <wp:positionV relativeFrom="page">
                  <wp:posOffset>4495587</wp:posOffset>
                </wp:positionV>
                <wp:extent cx="1464522" cy="45719"/>
                <wp:effectExtent l="38100" t="38100" r="21590" b="882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45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BA59" id="Straight Arrow Connector 197" o:spid="_x0000_s1026" type="#_x0000_t32" style="position:absolute;margin-left:272.65pt;margin-top:354pt;width:115.3pt;height:3.6pt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4D5D25">
      <w:pPr>
        <w:rPr>
          <w:b/>
          <w:szCs w:val="26"/>
        </w:rPr>
      </w:pPr>
    </w:p>
    <w:p w:rsidR="004D5D25" w:rsidRDefault="004D5D25" w:rsidP="004D5D25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A234CCF" wp14:editId="47466B74">
                <wp:simplePos x="0" y="0"/>
                <wp:positionH relativeFrom="column">
                  <wp:posOffset>2273088</wp:posOffset>
                </wp:positionH>
                <wp:positionV relativeFrom="page">
                  <wp:posOffset>5151967</wp:posOffset>
                </wp:positionV>
                <wp:extent cx="45719" cy="740410"/>
                <wp:effectExtent l="38100" t="38100" r="50165" b="215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40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97B6" id="Straight Arrow Connector 198" o:spid="_x0000_s1026" type="#_x0000_t32" style="position:absolute;margin-left:179pt;margin-top:405.65pt;width:3.6pt;height:58.3pt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" strokecolor="#4579b8 [3044]">
                <v:stroke endarrow="block"/>
                <w10:wrap anchory="page"/>
              </v:shape>
            </w:pict>
          </mc:Fallback>
        </mc:AlternateContent>
      </w:r>
    </w:p>
    <w:p w:rsidR="004D5D25" w:rsidRDefault="004D5D25" w:rsidP="00661A10">
      <w:pPr>
        <w:rPr>
          <w:b/>
          <w:szCs w:val="26"/>
        </w:rPr>
      </w:pP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3951B34" wp14:editId="3A418078">
                <wp:simplePos x="0" y="0"/>
                <wp:positionH relativeFrom="column">
                  <wp:posOffset>4029710</wp:posOffset>
                </wp:positionH>
                <wp:positionV relativeFrom="page">
                  <wp:posOffset>5591597</wp:posOffset>
                </wp:positionV>
                <wp:extent cx="45719" cy="296333"/>
                <wp:effectExtent l="38100" t="38100" r="50165" b="2794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FCB4" id="Straight Arrow Connector 199" o:spid="_x0000_s1026" type="#_x0000_t32" style="position:absolute;margin-left:317.3pt;margin-top:440.3pt;width:3.6pt;height:23.35pt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DEA48B1" wp14:editId="1FF3AAFC">
                <wp:simplePos x="0" y="0"/>
                <wp:positionH relativeFrom="column">
                  <wp:posOffset>2869776</wp:posOffset>
                </wp:positionH>
                <wp:positionV relativeFrom="page">
                  <wp:posOffset>5591599</wp:posOffset>
                </wp:positionV>
                <wp:extent cx="45719" cy="296333"/>
                <wp:effectExtent l="38100" t="38100" r="50165" b="2794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1C87" id="Straight Arrow Connector 200" o:spid="_x0000_s1026" type="#_x0000_t32" style="position:absolute;margin-left:225.95pt;margin-top:440.3pt;width:3.6pt;height:23.35pt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1F3429D" wp14:editId="4C4F5C4C">
                <wp:simplePos x="0" y="0"/>
                <wp:positionH relativeFrom="column">
                  <wp:posOffset>1681268</wp:posOffset>
                </wp:positionH>
                <wp:positionV relativeFrom="page">
                  <wp:posOffset>5596466</wp:posOffset>
                </wp:positionV>
                <wp:extent cx="45719" cy="296333"/>
                <wp:effectExtent l="38100" t="38100" r="50165" b="2794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8E60" id="Straight Arrow Connector 201" o:spid="_x0000_s1026" type="#_x0000_t32" style="position:absolute;margin-left:132.4pt;margin-top:440.65pt;width:3.6pt;height:23.35pt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B94B298" wp14:editId="329422AC">
                <wp:simplePos x="0" y="0"/>
                <wp:positionH relativeFrom="column">
                  <wp:posOffset>504402</wp:posOffset>
                </wp:positionH>
                <wp:positionV relativeFrom="page">
                  <wp:posOffset>5596467</wp:posOffset>
                </wp:positionV>
                <wp:extent cx="45719" cy="325966"/>
                <wp:effectExtent l="38100" t="38100" r="50165" b="1714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C12F" id="Straight Arrow Connector 202" o:spid="_x0000_s1026" type="#_x0000_t32" style="position:absolute;margin-left:39.7pt;margin-top:440.65pt;width:3.6pt;height:25.65pt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802F5D3" wp14:editId="249D9B96">
                <wp:simplePos x="0" y="0"/>
                <wp:positionH relativeFrom="column">
                  <wp:posOffset>333798</wp:posOffset>
                </wp:positionH>
                <wp:positionV relativeFrom="page">
                  <wp:posOffset>5921375</wp:posOffset>
                </wp:positionV>
                <wp:extent cx="342000" cy="342000"/>
                <wp:effectExtent l="0" t="0" r="20320" b="2032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D25" w:rsidRPr="000339B6" w:rsidRDefault="004D5D25" w:rsidP="004D5D25">
                            <w:pPr>
                              <w:pStyle w:val="Heading1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2F5D3" id="Oval 203" o:spid="_x0000_s1088" style="position:absolute;margin-left:26.3pt;margin-top:466.25pt;width:26.95pt;height:26.9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" fillcolor="white [3201]" strokecolor="#4f81bd [3204]" strokeweight="1pt">
                <v:textbox>
                  <w:txbxContent>
                    <w:p w:rsidR="004D5D25" w:rsidRPr="000339B6" w:rsidRDefault="004D5D25" w:rsidP="004D5D25">
                      <w:pPr>
                        <w:pStyle w:val="Heading1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D668DC0" wp14:editId="7258EACB">
                <wp:simplePos x="0" y="0"/>
                <wp:positionH relativeFrom="column">
                  <wp:posOffset>1506431</wp:posOffset>
                </wp:positionH>
                <wp:positionV relativeFrom="page">
                  <wp:posOffset>5891530</wp:posOffset>
                </wp:positionV>
                <wp:extent cx="342000" cy="342000"/>
                <wp:effectExtent l="0" t="0" r="20320" b="2032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D25" w:rsidRPr="000339B6" w:rsidRDefault="004D5D25" w:rsidP="004D5D25">
                            <w:pPr>
                              <w:pStyle w:val="Heading1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68DC0" id="Oval 204" o:spid="_x0000_s1089" style="position:absolute;margin-left:118.6pt;margin-top:463.9pt;width:26.95pt;height:26.9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" fillcolor="white [3201]" strokecolor="#4f81bd [3204]" strokeweight="1pt">
                <v:textbox>
                  <w:txbxContent>
                    <w:p w:rsidR="004D5D25" w:rsidRPr="000339B6" w:rsidRDefault="004D5D25" w:rsidP="004D5D25">
                      <w:pPr>
                        <w:pStyle w:val="Heading1"/>
                      </w:pPr>
                      <w:r>
                        <w:t>6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8346B1A" wp14:editId="6DFD99F0">
                <wp:simplePos x="0" y="0"/>
                <wp:positionH relativeFrom="column">
                  <wp:posOffset>2116243</wp:posOffset>
                </wp:positionH>
                <wp:positionV relativeFrom="page">
                  <wp:posOffset>5892800</wp:posOffset>
                </wp:positionV>
                <wp:extent cx="342000" cy="342000"/>
                <wp:effectExtent l="0" t="0" r="20320" b="2032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D25" w:rsidRPr="000339B6" w:rsidRDefault="004D5D25" w:rsidP="004D5D25">
                            <w:pPr>
                              <w:pStyle w:val="Heading1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46B1A" id="Oval 205" o:spid="_x0000_s1090" style="position:absolute;margin-left:166.65pt;margin-top:464pt;width:26.95pt;height:26.9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" fillcolor="white [3201]" strokecolor="#4f81bd [3204]" strokeweight="1pt">
                <v:textbox>
                  <w:txbxContent>
                    <w:p w:rsidR="004D5D25" w:rsidRPr="000339B6" w:rsidRDefault="004D5D25" w:rsidP="004D5D25">
                      <w:pPr>
                        <w:pStyle w:val="Heading1"/>
                      </w:pPr>
                      <w:r>
                        <w:t>7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5076FB1" wp14:editId="7954BB87">
                <wp:simplePos x="0" y="0"/>
                <wp:positionH relativeFrom="column">
                  <wp:posOffset>3889586</wp:posOffset>
                </wp:positionH>
                <wp:positionV relativeFrom="page">
                  <wp:posOffset>5892800</wp:posOffset>
                </wp:positionV>
                <wp:extent cx="342000" cy="342000"/>
                <wp:effectExtent l="0" t="0" r="20320" b="2032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D25" w:rsidRPr="000339B6" w:rsidRDefault="004D5D25" w:rsidP="004D5D25">
                            <w:pPr>
                              <w:pStyle w:val="Heading1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76FB1" id="Oval 206" o:spid="_x0000_s1091" style="position:absolute;margin-left:306.25pt;margin-top:464pt;width:26.95pt;height:26.9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" fillcolor="white [3201]" strokecolor="#4f81bd [3204]" strokeweight="1pt">
                <v:textbox>
                  <w:txbxContent>
                    <w:p w:rsidR="004D5D25" w:rsidRPr="000339B6" w:rsidRDefault="004D5D25" w:rsidP="004D5D25">
                      <w:pPr>
                        <w:pStyle w:val="Heading1"/>
                      </w:pPr>
                      <w:r>
                        <w:t>9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113244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2AB2F44" wp14:editId="3C411C0B">
                <wp:simplePos x="0" y="0"/>
                <wp:positionH relativeFrom="column">
                  <wp:posOffset>2700232</wp:posOffset>
                </wp:positionH>
                <wp:positionV relativeFrom="page">
                  <wp:posOffset>5892800</wp:posOffset>
                </wp:positionV>
                <wp:extent cx="342000" cy="342000"/>
                <wp:effectExtent l="0" t="0" r="20320" b="2032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D25" w:rsidRPr="000339B6" w:rsidRDefault="004D5D25" w:rsidP="004D5D25">
                            <w:pPr>
                              <w:pStyle w:val="Heading1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B2F44" id="Oval 207" o:spid="_x0000_s1092" style="position:absolute;margin-left:212.6pt;margin-top:464pt;width:26.95pt;height:26.9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" fillcolor="white [3201]" strokecolor="#4f81bd [3204]" strokeweight="1pt">
                <v:textbox>
                  <w:txbxContent>
                    <w:p w:rsidR="004D5D25" w:rsidRPr="000339B6" w:rsidRDefault="004D5D25" w:rsidP="004D5D25">
                      <w:pPr>
                        <w:pStyle w:val="Heading1"/>
                      </w:pPr>
                      <w:r>
                        <w:t>8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b/>
          <w:noProof/>
          <w:szCs w:val="26"/>
          <w:lang w:val="en-GB" w:eastAsia="en-GB"/>
        </w:rPr>
        <w:drawing>
          <wp:anchor distT="0" distB="0" distL="114300" distR="114300" simplePos="0" relativeHeight="251971584" behindDoc="0" locked="0" layoutInCell="1" allowOverlap="1">
            <wp:simplePos x="0" y="0"/>
            <wp:positionH relativeFrom="column">
              <wp:posOffset>1531</wp:posOffset>
            </wp:positionH>
            <wp:positionV relativeFrom="page">
              <wp:posOffset>2160270</wp:posOffset>
            </wp:positionV>
            <wp:extent cx="4600800" cy="3448800"/>
            <wp:effectExtent l="0" t="0" r="9525" b="0"/>
            <wp:wrapSquare wrapText="bothSides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50perc_Odtah_Alarmy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34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657ACA" w:rsidRPr="0080499C" w:rsidRDefault="00657ACA" w:rsidP="00657ACA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t xml:space="preserve">1 – </w:t>
      </w:r>
      <w:r>
        <w:rPr>
          <w:noProof/>
          <w:szCs w:val="26"/>
          <w:lang w:val="en-GB" w:eastAsia="en-GB"/>
        </w:rPr>
        <w:t>číslo poruchy frekvenčného meniča</w:t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 xml:space="preserve">6 – </w:t>
      </w:r>
      <w:r w:rsidRPr="0080499C">
        <w:rPr>
          <w:noProof/>
          <w:szCs w:val="26"/>
          <w:lang w:val="en-GB" w:eastAsia="en-GB"/>
        </w:rPr>
        <w:t xml:space="preserve">prepnutie na stránku </w:t>
      </w:r>
      <w:r>
        <w:rPr>
          <w:noProof/>
          <w:szCs w:val="26"/>
          <w:lang w:val="en-GB" w:eastAsia="en-GB"/>
        </w:rPr>
        <w:t>NASTAVENIA</w:t>
      </w:r>
    </w:p>
    <w:p w:rsidR="00657ACA" w:rsidRPr="0080499C" w:rsidRDefault="00657ACA" w:rsidP="00657ACA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2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>porucha frekvenčného meniča</w:t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>7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 xml:space="preserve">tlačidlo RESET </w:t>
      </w:r>
    </w:p>
    <w:p w:rsidR="00657ACA" w:rsidRDefault="00657ACA" w:rsidP="00657ACA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3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>porucha (uzavretie) požiarnych klapiek</w:t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>8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 xml:space="preserve">prepnutie na stránku ALARMY </w:t>
      </w:r>
    </w:p>
    <w:p w:rsidR="00657ACA" w:rsidRDefault="00657ACA" w:rsidP="00657ACA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4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>výpadok ističov</w:t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>9</w:t>
      </w:r>
      <w:r w:rsidRPr="0080499C">
        <w:rPr>
          <w:noProof/>
          <w:szCs w:val="26"/>
          <w:lang w:val="en-GB" w:eastAsia="en-GB"/>
        </w:rPr>
        <w:t xml:space="preserve"> – prepnutie na stránku SCHEMA</w:t>
      </w:r>
      <w:r>
        <w:rPr>
          <w:noProof/>
          <w:szCs w:val="26"/>
          <w:lang w:val="en-GB" w:eastAsia="en-GB"/>
        </w:rPr>
        <w:t xml:space="preserve"> </w:t>
      </w:r>
    </w:p>
    <w:p w:rsidR="00657ACA" w:rsidRPr="0080499C" w:rsidRDefault="00657ACA" w:rsidP="00657ACA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5</w:t>
      </w:r>
      <w:r w:rsidRPr="0080499C">
        <w:rPr>
          <w:noProof/>
          <w:szCs w:val="26"/>
          <w:lang w:val="en-GB" w:eastAsia="en-GB"/>
        </w:rPr>
        <w:t xml:space="preserve"> – prepnutie na stránku </w:t>
      </w:r>
      <w:r>
        <w:rPr>
          <w:noProof/>
          <w:szCs w:val="26"/>
          <w:lang w:val="en-GB" w:eastAsia="en-GB"/>
        </w:rPr>
        <w:t>ČAS.PROGRAM</w:t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</w:r>
    </w:p>
    <w:p w:rsidR="00657ACA" w:rsidRPr="0080499C" w:rsidRDefault="00657ACA" w:rsidP="00657ACA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  <w:r w:rsidRPr="0080499C">
        <w:rPr>
          <w:noProof/>
          <w:szCs w:val="26"/>
          <w:lang w:val="en-GB" w:eastAsia="en-GB"/>
        </w:rPr>
        <w:tab/>
      </w: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4D5D25" w:rsidRDefault="004D5D25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  <w:r>
        <w:rPr>
          <w:b/>
          <w:szCs w:val="26"/>
        </w:rPr>
        <w:t>Stránka EPS</w:t>
      </w: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  <w:r w:rsidRPr="00657ACA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29C9DEB" wp14:editId="5D6333FC">
                <wp:simplePos x="0" y="0"/>
                <wp:positionH relativeFrom="column">
                  <wp:posOffset>3339888</wp:posOffset>
                </wp:positionH>
                <wp:positionV relativeFrom="page">
                  <wp:posOffset>3064933</wp:posOffset>
                </wp:positionV>
                <wp:extent cx="1828800" cy="309034"/>
                <wp:effectExtent l="19050" t="57150" r="19050" b="3429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309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2E60" id="Straight Arrow Connector 210" o:spid="_x0000_s1026" type="#_x0000_t32" style="position:absolute;margin-left:263pt;margin-top:241.35pt;width:2in;height:24.35pt;flip:x 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" strokecolor="#4579b8 [3044]">
                <v:stroke endarrow="block"/>
                <w10:wrap anchory="page"/>
              </v:shape>
            </w:pict>
          </mc:Fallback>
        </mc:AlternateContent>
      </w:r>
      <w:r w:rsidRPr="00657ACA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1E5155A" wp14:editId="3C70EFAB">
                <wp:simplePos x="0" y="0"/>
                <wp:positionH relativeFrom="column">
                  <wp:posOffset>5167206</wp:posOffset>
                </wp:positionH>
                <wp:positionV relativeFrom="page">
                  <wp:posOffset>3210560</wp:posOffset>
                </wp:positionV>
                <wp:extent cx="342000" cy="342000"/>
                <wp:effectExtent l="0" t="0" r="20320" b="2032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ACA" w:rsidRPr="000339B6" w:rsidRDefault="00657ACA" w:rsidP="00657ACA">
                            <w:pPr>
                              <w:pStyle w:val="Heading1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5155A" id="Oval 209" o:spid="_x0000_s1093" style="position:absolute;margin-left:406.85pt;margin-top:252.8pt;width:26.95pt;height:26.9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" fillcolor="white [3201]" strokecolor="#4f81bd [3204]" strokeweight="1pt">
                <v:textbox>
                  <w:txbxContent>
                    <w:p w:rsidR="00657ACA" w:rsidRPr="000339B6" w:rsidRDefault="00657ACA" w:rsidP="00657ACA">
                      <w:pPr>
                        <w:pStyle w:val="Heading1"/>
                      </w:pPr>
                      <w:r>
                        <w:t>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  <w:r w:rsidRPr="00657ACA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8331374" wp14:editId="4A7E05C2">
                <wp:simplePos x="0" y="0"/>
                <wp:positionH relativeFrom="column">
                  <wp:posOffset>3043555</wp:posOffset>
                </wp:positionH>
                <wp:positionV relativeFrom="page">
                  <wp:posOffset>3475567</wp:posOffset>
                </wp:positionV>
                <wp:extent cx="2146088" cy="402166"/>
                <wp:effectExtent l="19050" t="57150" r="26035" b="3619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6088" cy="402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5D972" id="Straight Arrow Connector 212" o:spid="_x0000_s1026" type="#_x0000_t32" style="position:absolute;margin-left:239.65pt;margin-top:273.65pt;width:169pt;height:31.65pt;flip:x 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" strokecolor="#4579b8 [3044]">
                <v:stroke endarrow="block"/>
                <w10:wrap anchory="page"/>
              </v:shape>
            </w:pict>
          </mc:Fallback>
        </mc:AlternateContent>
      </w:r>
    </w:p>
    <w:p w:rsidR="00657ACA" w:rsidRDefault="00657ACA" w:rsidP="00661A10">
      <w:pPr>
        <w:rPr>
          <w:b/>
          <w:szCs w:val="26"/>
        </w:rPr>
      </w:pPr>
      <w:r w:rsidRPr="00657ACA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869361E" wp14:editId="474DD47F">
                <wp:simplePos x="0" y="0"/>
                <wp:positionH relativeFrom="column">
                  <wp:posOffset>5189432</wp:posOffset>
                </wp:positionH>
                <wp:positionV relativeFrom="page">
                  <wp:posOffset>3702685</wp:posOffset>
                </wp:positionV>
                <wp:extent cx="342000" cy="342000"/>
                <wp:effectExtent l="0" t="0" r="20320" b="2032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ACA" w:rsidRPr="000339B6" w:rsidRDefault="00657ACA" w:rsidP="00657ACA">
                            <w:pPr>
                              <w:pStyle w:val="Heading1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9361E" id="Oval 211" o:spid="_x0000_s1094" style="position:absolute;margin-left:408.6pt;margin-top:291.55pt;width:26.95pt;height:26.9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" fillcolor="white [3201]" strokecolor="#4f81bd [3204]" strokeweight="1pt">
                <v:textbox>
                  <w:txbxContent>
                    <w:p w:rsidR="00657ACA" w:rsidRPr="000339B6" w:rsidRDefault="00657ACA" w:rsidP="00657ACA">
                      <w:pPr>
                        <w:pStyle w:val="Heading1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  <w:r w:rsidRPr="00657ACA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2C040F5" wp14:editId="0488DE1C">
                <wp:simplePos x="0" y="0"/>
                <wp:positionH relativeFrom="column">
                  <wp:posOffset>5217372</wp:posOffset>
                </wp:positionH>
                <wp:positionV relativeFrom="page">
                  <wp:posOffset>4286674</wp:posOffset>
                </wp:positionV>
                <wp:extent cx="342000" cy="342000"/>
                <wp:effectExtent l="0" t="0" r="20320" b="2032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ACA" w:rsidRPr="000339B6" w:rsidRDefault="00657ACA" w:rsidP="00657ACA">
                            <w:pPr>
                              <w:pStyle w:val="Heading1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040F5" id="Oval 213" o:spid="_x0000_s1095" style="position:absolute;margin-left:410.8pt;margin-top:337.55pt;width:26.95pt;height:26.9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" fillcolor="white [3201]" strokecolor="#4f81bd [3204]" strokeweight="1pt">
                <v:textbox>
                  <w:txbxContent>
                    <w:p w:rsidR="00657ACA" w:rsidRPr="000339B6" w:rsidRDefault="00657ACA" w:rsidP="00657ACA">
                      <w:pPr>
                        <w:pStyle w:val="Heading1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657ACA" w:rsidRDefault="00657ACA" w:rsidP="00661A10">
      <w:pPr>
        <w:rPr>
          <w:b/>
          <w:szCs w:val="26"/>
        </w:rPr>
      </w:pPr>
      <w:r w:rsidRPr="00657ACA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3F0C6EE" wp14:editId="570C84E2">
                <wp:simplePos x="0" y="0"/>
                <wp:positionH relativeFrom="column">
                  <wp:posOffset>3636221</wp:posOffset>
                </wp:positionH>
                <wp:positionV relativeFrom="page">
                  <wp:posOffset>4403302</wp:posOffset>
                </wp:positionV>
                <wp:extent cx="1582631" cy="45719"/>
                <wp:effectExtent l="19050" t="76200" r="17780" b="5016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6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CF54" id="Straight Arrow Connector 214" o:spid="_x0000_s1026" type="#_x0000_t32" style="position:absolute;margin-left:286.3pt;margin-top:346.7pt;width:124.6pt;height:3.6pt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" strokecolor="#4579b8 [3044]">
                <v:stroke endarrow="block"/>
                <w10:wrap anchory="page"/>
              </v:shape>
            </w:pict>
          </mc:Fallback>
        </mc:AlternateContent>
      </w:r>
    </w:p>
    <w:p w:rsidR="00657ACA" w:rsidRDefault="00657ACA" w:rsidP="00661A10">
      <w:pPr>
        <w:rPr>
          <w:b/>
          <w:szCs w:val="26"/>
        </w:rPr>
      </w:pPr>
    </w:p>
    <w:p w:rsidR="00657ACA" w:rsidRDefault="00822C67" w:rsidP="00661A10">
      <w:pPr>
        <w:rPr>
          <w:b/>
          <w:szCs w:val="26"/>
        </w:rPr>
      </w:pPr>
      <w:r w:rsidRPr="00657ACA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AE0792A" wp14:editId="70952136">
                <wp:simplePos x="0" y="0"/>
                <wp:positionH relativeFrom="column">
                  <wp:posOffset>2946188</wp:posOffset>
                </wp:positionH>
                <wp:positionV relativeFrom="page">
                  <wp:posOffset>4847166</wp:posOffset>
                </wp:positionV>
                <wp:extent cx="2273300" cy="101388"/>
                <wp:effectExtent l="19050" t="76200" r="12700" b="3238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3300" cy="101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7D1CE" id="Straight Arrow Connector 216" o:spid="_x0000_s1026" type="#_x0000_t32" style="position:absolute;margin-left:232pt;margin-top:381.65pt;width:179pt;height:8pt;flip:x 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" strokecolor="#4579b8 [3044]">
                <v:stroke endarrow="block"/>
                <w10:wrap anchory="page"/>
              </v:shape>
            </w:pict>
          </mc:Fallback>
        </mc:AlternateContent>
      </w:r>
      <w:r w:rsidRPr="00657ACA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299D72E" wp14:editId="12E0F487">
                <wp:simplePos x="0" y="0"/>
                <wp:positionH relativeFrom="column">
                  <wp:posOffset>5220547</wp:posOffset>
                </wp:positionH>
                <wp:positionV relativeFrom="page">
                  <wp:posOffset>4780280</wp:posOffset>
                </wp:positionV>
                <wp:extent cx="342000" cy="342000"/>
                <wp:effectExtent l="0" t="0" r="20320" b="2032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3420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67" w:rsidRPr="000339B6" w:rsidRDefault="00822C67" w:rsidP="00822C67">
                            <w:pPr>
                              <w:pStyle w:val="Heading1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9D72E" id="Oval 215" o:spid="_x0000_s1096" style="position:absolute;margin-left:411.05pt;margin-top:376.4pt;width:26.95pt;height:26.9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" fillcolor="white [3201]" strokecolor="#4f81bd [3204]" strokeweight="1pt">
                <v:textbox>
                  <w:txbxContent>
                    <w:p w:rsidR="00822C67" w:rsidRPr="000339B6" w:rsidRDefault="00822C67" w:rsidP="00822C67">
                      <w:pPr>
                        <w:pStyle w:val="Heading1"/>
                      </w:pPr>
                      <w:r>
                        <w:t>4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657ACA" w:rsidRDefault="00657ACA" w:rsidP="00661A10">
      <w:pPr>
        <w:rPr>
          <w:b/>
          <w:szCs w:val="26"/>
        </w:rPr>
      </w:pPr>
      <w:r>
        <w:rPr>
          <w:b/>
          <w:noProof/>
          <w:szCs w:val="26"/>
          <w:lang w:val="en-GB" w:eastAsia="en-GB"/>
        </w:rPr>
        <w:lastRenderedPageBreak/>
        <w:drawing>
          <wp:anchor distT="0" distB="0" distL="114300" distR="114300" simplePos="0" relativeHeight="251999232" behindDoc="0" locked="0" layoutInCell="1" allowOverlap="1">
            <wp:simplePos x="0" y="0"/>
            <wp:positionH relativeFrom="column">
              <wp:posOffset>1531</wp:posOffset>
            </wp:positionH>
            <wp:positionV relativeFrom="page">
              <wp:posOffset>2160270</wp:posOffset>
            </wp:positionV>
            <wp:extent cx="4600800" cy="3448800"/>
            <wp:effectExtent l="0" t="0" r="9525" b="0"/>
            <wp:wrapSquare wrapText="bothSides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50perc_EPS_Alarmy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34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822C67" w:rsidRDefault="00822C67" w:rsidP="00661A10">
      <w:pPr>
        <w:rPr>
          <w:b/>
          <w:szCs w:val="26"/>
        </w:rPr>
      </w:pPr>
    </w:p>
    <w:p w:rsidR="00822C67" w:rsidRDefault="00822C67" w:rsidP="00661A10">
      <w:pPr>
        <w:rPr>
          <w:b/>
          <w:szCs w:val="26"/>
        </w:rPr>
      </w:pPr>
    </w:p>
    <w:p w:rsidR="00822C67" w:rsidRDefault="00822C67" w:rsidP="00661A10">
      <w:pPr>
        <w:rPr>
          <w:b/>
          <w:szCs w:val="26"/>
        </w:rPr>
      </w:pPr>
    </w:p>
    <w:p w:rsidR="00822C67" w:rsidRDefault="00822C67" w:rsidP="00661A10">
      <w:pPr>
        <w:rPr>
          <w:b/>
          <w:szCs w:val="26"/>
        </w:rPr>
      </w:pPr>
    </w:p>
    <w:p w:rsidR="00822C67" w:rsidRDefault="00822C67" w:rsidP="00822C67">
      <w:pPr>
        <w:rPr>
          <w:noProof/>
          <w:szCs w:val="26"/>
          <w:lang w:val="en-GB" w:eastAsia="en-GB"/>
        </w:rPr>
      </w:pPr>
      <w:r w:rsidRPr="0080499C">
        <w:rPr>
          <w:noProof/>
          <w:szCs w:val="26"/>
          <w:lang w:val="en-GB" w:eastAsia="en-GB"/>
        </w:rPr>
        <w:t xml:space="preserve">1 – </w:t>
      </w:r>
      <w:r>
        <w:rPr>
          <w:noProof/>
          <w:szCs w:val="26"/>
          <w:lang w:val="en-GB" w:eastAsia="en-GB"/>
        </w:rPr>
        <w:t>stav EPS v rozvíádzači RVZT1</w:t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>6 – stav EPS v rozvíádzači RVZT2</w:t>
      </w:r>
    </w:p>
    <w:p w:rsidR="00822C67" w:rsidRPr="0080499C" w:rsidRDefault="00822C67" w:rsidP="00822C67">
      <w:pPr>
        <w:rPr>
          <w:noProof/>
          <w:szCs w:val="26"/>
          <w:lang w:val="en-GB" w:eastAsia="en-GB"/>
        </w:rPr>
      </w:pPr>
      <w:r>
        <w:rPr>
          <w:noProof/>
          <w:szCs w:val="26"/>
          <w:lang w:val="en-GB" w:eastAsia="en-GB"/>
        </w:rPr>
        <w:t>2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>tlačitko RESET (nutné resetovať)</w:t>
      </w:r>
      <w:r>
        <w:rPr>
          <w:noProof/>
          <w:szCs w:val="26"/>
          <w:lang w:val="en-GB" w:eastAsia="en-GB"/>
        </w:rPr>
        <w:tab/>
      </w:r>
      <w:r>
        <w:rPr>
          <w:noProof/>
          <w:szCs w:val="26"/>
          <w:lang w:val="en-GB" w:eastAsia="en-GB"/>
        </w:rPr>
        <w:tab/>
        <w:t>7</w:t>
      </w:r>
      <w:r w:rsidRPr="0080499C">
        <w:rPr>
          <w:noProof/>
          <w:szCs w:val="26"/>
          <w:lang w:val="en-GB" w:eastAsia="en-GB"/>
        </w:rPr>
        <w:t xml:space="preserve"> – </w:t>
      </w:r>
      <w:r>
        <w:rPr>
          <w:noProof/>
          <w:szCs w:val="26"/>
          <w:lang w:val="en-GB" w:eastAsia="en-GB"/>
        </w:rPr>
        <w:t xml:space="preserve">tlačidlo RESET </w:t>
      </w:r>
    </w:p>
    <w:p w:rsidR="00822C67" w:rsidRDefault="00822C67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Default="00657ACA" w:rsidP="00661A10">
      <w:pPr>
        <w:rPr>
          <w:b/>
          <w:szCs w:val="26"/>
        </w:rPr>
      </w:pPr>
    </w:p>
    <w:p w:rsidR="00657ACA" w:rsidRPr="0080499C" w:rsidRDefault="00657ACA" w:rsidP="00661A10">
      <w:pPr>
        <w:rPr>
          <w:b/>
          <w:szCs w:val="26"/>
        </w:rPr>
      </w:pPr>
    </w:p>
    <w:sectPr w:rsidR="00657ACA" w:rsidRPr="0080499C" w:rsidSect="006650C3">
      <w:headerReference w:type="default" r:id="rId19"/>
      <w:footerReference w:type="default" r:id="rId20"/>
      <w:pgSz w:w="11906" w:h="16838" w:code="9"/>
      <w:pgMar w:top="1936" w:right="851" w:bottom="1276" w:left="1247" w:header="426" w:footer="3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DDE" w:rsidRDefault="00126DDE">
      <w:r>
        <w:separator/>
      </w:r>
    </w:p>
  </w:endnote>
  <w:endnote w:type="continuationSeparator" w:id="0">
    <w:p w:rsidR="00126DDE" w:rsidRDefault="0012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E26672C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F2F" w:rsidRPr="002822A8" w:rsidRDefault="00962F2F" w:rsidP="00387687">
    <w:pPr>
      <w:pStyle w:val="Footer"/>
      <w:tabs>
        <w:tab w:val="clear" w:pos="4536"/>
        <w:tab w:val="left" w:pos="2835"/>
        <w:tab w:val="left" w:pos="5529"/>
      </w:tabs>
      <w:spacing w:line="276" w:lineRule="auto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-97155</wp:posOffset>
              </wp:positionH>
              <wp:positionV relativeFrom="paragraph">
                <wp:posOffset>-121921</wp:posOffset>
              </wp:positionV>
              <wp:extent cx="6402070" cy="0"/>
              <wp:effectExtent l="0" t="19050" r="17780" b="0"/>
              <wp:wrapNone/>
              <wp:docPr id="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2070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BB0D1" id="Line 17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65pt,-9.6pt" to="496.45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" strokecolor="#969696" strokeweight="2.5pt"/>
          </w:pict>
        </mc:Fallback>
      </mc:AlternateContent>
    </w:r>
    <w:r>
      <w:rPr>
        <w:rFonts w:ascii="Arial" w:hAnsi="Arial" w:cs="Arial"/>
        <w:noProof/>
        <w:sz w:val="14"/>
        <w:szCs w:val="14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4963160</wp:posOffset>
          </wp:positionH>
          <wp:positionV relativeFrom="paragraph">
            <wp:posOffset>15875</wp:posOffset>
          </wp:positionV>
          <wp:extent cx="1247775" cy="297815"/>
          <wp:effectExtent l="0" t="0" r="9525" b="0"/>
          <wp:wrapNone/>
          <wp:docPr id="16" name="Obrázok 16" descr="SK_Sauter_Logo_RZ_RGB_5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SK_Sauter_Logo_RZ_RGB_5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297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822A8">
      <w:rPr>
        <w:rFonts w:ascii="Arial" w:hAnsi="Arial" w:cs="Arial"/>
        <w:sz w:val="14"/>
        <w:szCs w:val="14"/>
      </w:rPr>
      <w:t>Sauter Slovensko</w:t>
    </w:r>
    <w:r w:rsidRPr="002822A8">
      <w:rPr>
        <w:rFonts w:ascii="Arial" w:hAnsi="Arial" w:cs="Arial"/>
        <w:sz w:val="14"/>
        <w:szCs w:val="14"/>
      </w:rPr>
      <w:tab/>
      <w:t>Tel: +421 2 6252 5544</w:t>
    </w:r>
    <w:r w:rsidRPr="002822A8">
      <w:rPr>
        <w:rFonts w:ascii="Arial" w:hAnsi="Arial" w:cs="Arial"/>
        <w:sz w:val="14"/>
        <w:szCs w:val="14"/>
      </w:rPr>
      <w:tab/>
      <w:t>IČO: 35899506</w:t>
    </w:r>
  </w:p>
  <w:p w:rsidR="00962F2F" w:rsidRPr="002822A8" w:rsidRDefault="00962F2F" w:rsidP="00387687">
    <w:pPr>
      <w:pStyle w:val="Footer"/>
      <w:tabs>
        <w:tab w:val="clear" w:pos="4536"/>
        <w:tab w:val="left" w:pos="2835"/>
        <w:tab w:val="left" w:pos="5529"/>
      </w:tabs>
      <w:spacing w:line="276" w:lineRule="auto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Einsteinova 23</w:t>
    </w:r>
    <w:r>
      <w:rPr>
        <w:rFonts w:ascii="Arial" w:hAnsi="Arial" w:cs="Arial"/>
        <w:sz w:val="14"/>
        <w:szCs w:val="14"/>
      </w:rPr>
      <w:tab/>
    </w:r>
    <w:r w:rsidRPr="002822A8">
      <w:rPr>
        <w:rFonts w:ascii="Arial" w:hAnsi="Arial" w:cs="Arial"/>
        <w:sz w:val="14"/>
        <w:szCs w:val="14"/>
      </w:rPr>
      <w:tab/>
      <w:t>IČ DPH: SK 2021873722</w:t>
    </w:r>
  </w:p>
  <w:p w:rsidR="00962F2F" w:rsidRPr="002822A8" w:rsidRDefault="00962F2F" w:rsidP="00387687">
    <w:pPr>
      <w:pStyle w:val="Footer"/>
      <w:tabs>
        <w:tab w:val="clear" w:pos="4536"/>
        <w:tab w:val="left" w:pos="2835"/>
        <w:tab w:val="left" w:pos="5529"/>
      </w:tabs>
      <w:spacing w:line="276" w:lineRule="auto"/>
      <w:rPr>
        <w:rFonts w:ascii="Arial" w:hAnsi="Arial" w:cs="Arial"/>
        <w:sz w:val="14"/>
        <w:szCs w:val="14"/>
      </w:rPr>
    </w:pPr>
    <w:r w:rsidRPr="002822A8">
      <w:rPr>
        <w:rFonts w:ascii="Arial" w:hAnsi="Arial" w:cs="Arial"/>
        <w:sz w:val="14"/>
        <w:szCs w:val="14"/>
      </w:rPr>
      <w:t xml:space="preserve">SK-851 01 Bratislava </w:t>
    </w:r>
    <w:r w:rsidRPr="002822A8">
      <w:rPr>
        <w:rFonts w:ascii="Arial" w:hAnsi="Arial" w:cs="Arial"/>
        <w:sz w:val="14"/>
        <w:szCs w:val="14"/>
      </w:rPr>
      <w:tab/>
    </w:r>
    <w:hyperlink r:id="rId2" w:history="1">
      <w:r w:rsidRPr="002822A8">
        <w:rPr>
          <w:rStyle w:val="Hyperlink"/>
          <w:rFonts w:ascii="Arial" w:hAnsi="Arial" w:cs="Arial"/>
          <w:sz w:val="14"/>
          <w:szCs w:val="14"/>
        </w:rPr>
        <w:t>www.sauter.sk</w:t>
      </w:r>
    </w:hyperlink>
    <w:r w:rsidRPr="002822A8">
      <w:rPr>
        <w:rFonts w:ascii="Arial" w:hAnsi="Arial" w:cs="Arial"/>
        <w:sz w:val="14"/>
        <w:szCs w:val="14"/>
      </w:rPr>
      <w:tab/>
      <w:t>E-mail: info@sk.sauter-bc.com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DDE" w:rsidRDefault="00126DDE">
      <w:r>
        <w:separator/>
      </w:r>
    </w:p>
  </w:footnote>
  <w:footnote w:type="continuationSeparator" w:id="0">
    <w:p w:rsidR="00126DDE" w:rsidRDefault="00126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F2F" w:rsidRPr="002822A8" w:rsidRDefault="00962F2F" w:rsidP="007B6BA2">
    <w:pPr>
      <w:pStyle w:val="Heading3"/>
      <w:numPr>
        <w:ilvl w:val="0"/>
        <w:numId w:val="0"/>
      </w:numPr>
      <w:ind w:right="-135"/>
      <w:rPr>
        <w:rFonts w:ascii="Arial" w:hAnsi="Arial"/>
        <w:sz w:val="32"/>
        <w:szCs w:val="32"/>
      </w:rPr>
    </w:pPr>
    <w:r>
      <w:rPr>
        <w:rFonts w:ascii="Arial" w:hAnsi="Arial"/>
        <w:bCs w:val="0"/>
        <w:noProof/>
        <w:sz w:val="32"/>
        <w:szCs w:val="32"/>
      </w:rPr>
      <w:t xml:space="preserve">Návod na obsluhu pre MaR </w:t>
    </w:r>
    <w:r w:rsidR="000B12BB">
      <w:rPr>
        <w:rFonts w:ascii="Arial" w:hAnsi="Arial"/>
        <w:bCs w:val="0"/>
        <w:noProof/>
        <w:sz w:val="32"/>
        <w:szCs w:val="32"/>
      </w:rPr>
      <w:t>VZT aula UK, Bratislava</w:t>
    </w:r>
    <w:r>
      <w:rPr>
        <w:rFonts w:ascii="Arial" w:hAnsi="Arial"/>
        <w:bCs w:val="0"/>
        <w:noProof/>
        <w:sz w:val="32"/>
        <w:szCs w:val="32"/>
      </w:rPr>
      <w:t xml:space="preserve"> </w:t>
    </w:r>
  </w:p>
  <w:p w:rsidR="00962F2F" w:rsidRPr="002822A8" w:rsidRDefault="00962F2F" w:rsidP="007B6BA2">
    <w:pPr>
      <w:rPr>
        <w:rFonts w:ascii="Arial" w:hAnsi="Arial" w:cs="Arial"/>
        <w:b/>
        <w:sz w:val="16"/>
        <w:szCs w:val="16"/>
      </w:rPr>
    </w:pPr>
    <w:r w:rsidRPr="002822A8">
      <w:rPr>
        <w:rFonts w:ascii="Arial" w:hAnsi="Arial" w:cs="Arial"/>
        <w:b/>
        <w:sz w:val="16"/>
        <w:szCs w:val="16"/>
      </w:rPr>
      <w:t>Časť projektu:</w:t>
    </w:r>
    <w:r w:rsidRPr="002822A8">
      <w:rPr>
        <w:rFonts w:ascii="Arial" w:hAnsi="Arial" w:cs="Arial"/>
        <w:b/>
        <w:sz w:val="16"/>
        <w:szCs w:val="16"/>
      </w:rPr>
      <w:tab/>
    </w:r>
    <w:r w:rsidRPr="002822A8">
      <w:rPr>
        <w:rFonts w:ascii="Arial" w:hAnsi="Arial" w:cs="Arial"/>
        <w:b/>
        <w:sz w:val="16"/>
        <w:szCs w:val="16"/>
      </w:rPr>
      <w:tab/>
      <w:t>Meranie a regulácia</w:t>
    </w:r>
  </w:p>
  <w:p w:rsidR="00962F2F" w:rsidRDefault="00962F2F" w:rsidP="0086457A">
    <w:pPr>
      <w:pStyle w:val="Header"/>
      <w:tabs>
        <w:tab w:val="clear" w:pos="4536"/>
        <w:tab w:val="clear" w:pos="9072"/>
      </w:tabs>
    </w:pP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80644</wp:posOffset>
              </wp:positionV>
              <wp:extent cx="6380480" cy="0"/>
              <wp:effectExtent l="0" t="19050" r="127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0480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4A6387" id="Line 11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4pt,6.35pt" to="49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" strokecolor="#969696" strokeweight="2.5pt"/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.75pt;height:42pt;visibility:visible;mso-wrap-style:square" o:bullet="t">
        <v:imagedata r:id="rId1" o:title=""/>
      </v:shape>
    </w:pict>
  </w:numPicBullet>
  <w:abstractNum w:abstractNumId="0" w15:restartNumberingAfterBreak="0">
    <w:nsid w:val="02C6229B"/>
    <w:multiLevelType w:val="hybridMultilevel"/>
    <w:tmpl w:val="BB5C3DDA"/>
    <w:lvl w:ilvl="0" w:tplc="041B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65FA9"/>
    <w:multiLevelType w:val="hybridMultilevel"/>
    <w:tmpl w:val="B1ACAE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3488"/>
    <w:multiLevelType w:val="hybridMultilevel"/>
    <w:tmpl w:val="1D64CCA0"/>
    <w:lvl w:ilvl="0" w:tplc="041B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41626"/>
    <w:multiLevelType w:val="hybridMultilevel"/>
    <w:tmpl w:val="816A66FE"/>
    <w:lvl w:ilvl="0" w:tplc="4BAECB66">
      <w:numFmt w:val="bullet"/>
      <w:lvlText w:val="-"/>
      <w:lvlJc w:val="left"/>
      <w:pPr>
        <w:ind w:left="1069" w:hanging="360"/>
      </w:pPr>
      <w:rPr>
        <w:rFonts w:ascii="Arial Narrow" w:eastAsia="Times New Roman" w:hAnsi="Arial Narrow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0B486D"/>
    <w:multiLevelType w:val="hybridMultilevel"/>
    <w:tmpl w:val="7598EC56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A271D"/>
    <w:multiLevelType w:val="hybridMultilevel"/>
    <w:tmpl w:val="D908857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440D7"/>
    <w:multiLevelType w:val="hybridMultilevel"/>
    <w:tmpl w:val="64FCB78A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B5C60"/>
    <w:multiLevelType w:val="hybridMultilevel"/>
    <w:tmpl w:val="96A47BB0"/>
    <w:lvl w:ilvl="0" w:tplc="44DAAA52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E231AA"/>
    <w:multiLevelType w:val="hybridMultilevel"/>
    <w:tmpl w:val="E7867C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187F"/>
    <w:multiLevelType w:val="hybridMultilevel"/>
    <w:tmpl w:val="DF24F44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44552"/>
    <w:multiLevelType w:val="hybridMultilevel"/>
    <w:tmpl w:val="D2967812"/>
    <w:lvl w:ilvl="0" w:tplc="C1A2F53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C6825"/>
    <w:multiLevelType w:val="hybridMultilevel"/>
    <w:tmpl w:val="9722923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B0AC6"/>
    <w:multiLevelType w:val="hybridMultilevel"/>
    <w:tmpl w:val="F168C2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30C4F"/>
    <w:multiLevelType w:val="hybridMultilevel"/>
    <w:tmpl w:val="E3B8BD1C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E78A4"/>
    <w:multiLevelType w:val="hybridMultilevel"/>
    <w:tmpl w:val="7AE6669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C3700"/>
    <w:multiLevelType w:val="hybridMultilevel"/>
    <w:tmpl w:val="A7A63FC2"/>
    <w:lvl w:ilvl="0" w:tplc="041B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325BB"/>
    <w:multiLevelType w:val="hybridMultilevel"/>
    <w:tmpl w:val="62D03E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1037A"/>
    <w:multiLevelType w:val="hybridMultilevel"/>
    <w:tmpl w:val="D2B2810E"/>
    <w:lvl w:ilvl="0" w:tplc="8EC6A420">
      <w:start w:val="6"/>
      <w:numFmt w:val="bullet"/>
      <w:lvlText w:val="*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028F3"/>
    <w:multiLevelType w:val="hybridMultilevel"/>
    <w:tmpl w:val="6AFCA2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F51A7"/>
    <w:multiLevelType w:val="multilevel"/>
    <w:tmpl w:val="05C600C6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4FDA33B6"/>
    <w:multiLevelType w:val="hybridMultilevel"/>
    <w:tmpl w:val="0B44854E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72A99"/>
    <w:multiLevelType w:val="hybridMultilevel"/>
    <w:tmpl w:val="C6903F2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921BD"/>
    <w:multiLevelType w:val="hybridMultilevel"/>
    <w:tmpl w:val="17846AFC"/>
    <w:lvl w:ilvl="0" w:tplc="5E8EE71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sz w:val="23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F0E63"/>
    <w:multiLevelType w:val="multilevel"/>
    <w:tmpl w:val="BC6E6E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28131E9"/>
    <w:multiLevelType w:val="hybridMultilevel"/>
    <w:tmpl w:val="D5D03340"/>
    <w:lvl w:ilvl="0" w:tplc="C692578A">
      <w:start w:val="6"/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5" w15:restartNumberingAfterBreak="0">
    <w:nsid w:val="63015E20"/>
    <w:multiLevelType w:val="hybridMultilevel"/>
    <w:tmpl w:val="79869B1E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521F4"/>
    <w:multiLevelType w:val="hybridMultilevel"/>
    <w:tmpl w:val="7ADA955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B1857"/>
    <w:multiLevelType w:val="hybridMultilevel"/>
    <w:tmpl w:val="E8C8DE3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956B7"/>
    <w:multiLevelType w:val="hybridMultilevel"/>
    <w:tmpl w:val="42DC582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48026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755997"/>
    <w:multiLevelType w:val="multilevel"/>
    <w:tmpl w:val="9C0AA21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6AF7B19"/>
    <w:multiLevelType w:val="hybridMultilevel"/>
    <w:tmpl w:val="D1F08874"/>
    <w:lvl w:ilvl="0" w:tplc="2DEE8A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1759B"/>
    <w:multiLevelType w:val="hybridMultilevel"/>
    <w:tmpl w:val="267229E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16CEE"/>
    <w:multiLevelType w:val="hybridMultilevel"/>
    <w:tmpl w:val="2A821F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1"/>
  </w:num>
  <w:num w:numId="3">
    <w:abstractNumId w:val="11"/>
  </w:num>
  <w:num w:numId="4">
    <w:abstractNumId w:val="28"/>
  </w:num>
  <w:num w:numId="5">
    <w:abstractNumId w:val="14"/>
  </w:num>
  <w:num w:numId="6">
    <w:abstractNumId w:val="25"/>
  </w:num>
  <w:num w:numId="7">
    <w:abstractNumId w:val="13"/>
  </w:num>
  <w:num w:numId="8">
    <w:abstractNumId w:val="6"/>
  </w:num>
  <w:num w:numId="9">
    <w:abstractNumId w:val="4"/>
  </w:num>
  <w:num w:numId="10">
    <w:abstractNumId w:val="9"/>
  </w:num>
  <w:num w:numId="11">
    <w:abstractNumId w:val="27"/>
  </w:num>
  <w:num w:numId="12">
    <w:abstractNumId w:val="21"/>
  </w:num>
  <w:num w:numId="13">
    <w:abstractNumId w:val="5"/>
  </w:num>
  <w:num w:numId="14">
    <w:abstractNumId w:val="26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23"/>
  </w:num>
  <w:num w:numId="18">
    <w:abstractNumId w:val="19"/>
    <w:lvlOverride w:ilvl="0">
      <w:startOverride w:val="7"/>
    </w:lvlOverride>
    <w:lvlOverride w:ilvl="1">
      <w:startOverride w:val="1"/>
    </w:lvlOverride>
  </w:num>
  <w:num w:numId="19">
    <w:abstractNumId w:val="10"/>
  </w:num>
  <w:num w:numId="20">
    <w:abstractNumId w:val="30"/>
  </w:num>
  <w:num w:numId="21">
    <w:abstractNumId w:val="12"/>
  </w:num>
  <w:num w:numId="22">
    <w:abstractNumId w:val="16"/>
  </w:num>
  <w:num w:numId="23">
    <w:abstractNumId w:val="1"/>
  </w:num>
  <w:num w:numId="24">
    <w:abstractNumId w:val="18"/>
  </w:num>
  <w:num w:numId="25">
    <w:abstractNumId w:val="32"/>
  </w:num>
  <w:num w:numId="26">
    <w:abstractNumId w:val="15"/>
  </w:num>
  <w:num w:numId="27">
    <w:abstractNumId w:val="0"/>
  </w:num>
  <w:num w:numId="28">
    <w:abstractNumId w:val="2"/>
  </w:num>
  <w:num w:numId="29">
    <w:abstractNumId w:val="24"/>
  </w:num>
  <w:num w:numId="30">
    <w:abstractNumId w:val="17"/>
  </w:num>
  <w:num w:numId="31">
    <w:abstractNumId w:val="22"/>
  </w:num>
  <w:num w:numId="32">
    <w:abstractNumId w:val="3"/>
  </w:num>
  <w:num w:numId="33">
    <w:abstractNumId w:val="8"/>
  </w:num>
  <w:num w:numId="34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7F"/>
    <w:rsid w:val="00001E67"/>
    <w:rsid w:val="00023DA0"/>
    <w:rsid w:val="0002463D"/>
    <w:rsid w:val="000249C2"/>
    <w:rsid w:val="00026A09"/>
    <w:rsid w:val="000315C7"/>
    <w:rsid w:val="000335FD"/>
    <w:rsid w:val="000339B6"/>
    <w:rsid w:val="00036196"/>
    <w:rsid w:val="0003668C"/>
    <w:rsid w:val="0003775B"/>
    <w:rsid w:val="0004016D"/>
    <w:rsid w:val="00040692"/>
    <w:rsid w:val="000443B7"/>
    <w:rsid w:val="00045DE0"/>
    <w:rsid w:val="00051B8F"/>
    <w:rsid w:val="00052A04"/>
    <w:rsid w:val="00052D06"/>
    <w:rsid w:val="00057569"/>
    <w:rsid w:val="00066D9E"/>
    <w:rsid w:val="00067DC5"/>
    <w:rsid w:val="0007123D"/>
    <w:rsid w:val="000715EF"/>
    <w:rsid w:val="000811F9"/>
    <w:rsid w:val="00091F31"/>
    <w:rsid w:val="0009402A"/>
    <w:rsid w:val="0009428E"/>
    <w:rsid w:val="00094899"/>
    <w:rsid w:val="000A0215"/>
    <w:rsid w:val="000A13C7"/>
    <w:rsid w:val="000B12BB"/>
    <w:rsid w:val="000B41AB"/>
    <w:rsid w:val="000C1E50"/>
    <w:rsid w:val="000C3181"/>
    <w:rsid w:val="000C6CBB"/>
    <w:rsid w:val="000D20CB"/>
    <w:rsid w:val="000E0E17"/>
    <w:rsid w:val="000E2C87"/>
    <w:rsid w:val="000E70CA"/>
    <w:rsid w:val="000F14D0"/>
    <w:rsid w:val="000F2BAD"/>
    <w:rsid w:val="000F3E16"/>
    <w:rsid w:val="000F4591"/>
    <w:rsid w:val="000F6A75"/>
    <w:rsid w:val="00100971"/>
    <w:rsid w:val="00106459"/>
    <w:rsid w:val="001129BE"/>
    <w:rsid w:val="00113244"/>
    <w:rsid w:val="00121391"/>
    <w:rsid w:val="00124456"/>
    <w:rsid w:val="0012452C"/>
    <w:rsid w:val="00125802"/>
    <w:rsid w:val="00126DDE"/>
    <w:rsid w:val="001308EC"/>
    <w:rsid w:val="00133F0F"/>
    <w:rsid w:val="00134637"/>
    <w:rsid w:val="00135F8E"/>
    <w:rsid w:val="00136B73"/>
    <w:rsid w:val="00140069"/>
    <w:rsid w:val="00151A42"/>
    <w:rsid w:val="001559DD"/>
    <w:rsid w:val="00160A27"/>
    <w:rsid w:val="00161702"/>
    <w:rsid w:val="00162C42"/>
    <w:rsid w:val="001648F2"/>
    <w:rsid w:val="001724CC"/>
    <w:rsid w:val="00174321"/>
    <w:rsid w:val="0017612B"/>
    <w:rsid w:val="00182DB9"/>
    <w:rsid w:val="00183D17"/>
    <w:rsid w:val="00187724"/>
    <w:rsid w:val="00190B21"/>
    <w:rsid w:val="00196A4D"/>
    <w:rsid w:val="001A119E"/>
    <w:rsid w:val="001A4F0B"/>
    <w:rsid w:val="001A6001"/>
    <w:rsid w:val="001B09C6"/>
    <w:rsid w:val="001B0F09"/>
    <w:rsid w:val="001B47F7"/>
    <w:rsid w:val="001B5FCF"/>
    <w:rsid w:val="001B71D9"/>
    <w:rsid w:val="001B77DD"/>
    <w:rsid w:val="001C1DA9"/>
    <w:rsid w:val="001C25E0"/>
    <w:rsid w:val="001C26FC"/>
    <w:rsid w:val="001C57D5"/>
    <w:rsid w:val="001C67AC"/>
    <w:rsid w:val="001D1321"/>
    <w:rsid w:val="001E350A"/>
    <w:rsid w:val="001E3E8F"/>
    <w:rsid w:val="001E580B"/>
    <w:rsid w:val="001F0045"/>
    <w:rsid w:val="001F2308"/>
    <w:rsid w:val="001F3570"/>
    <w:rsid w:val="001F3580"/>
    <w:rsid w:val="001F5D4D"/>
    <w:rsid w:val="00200241"/>
    <w:rsid w:val="00200716"/>
    <w:rsid w:val="0020550A"/>
    <w:rsid w:val="00206CCA"/>
    <w:rsid w:val="002075F5"/>
    <w:rsid w:val="00211712"/>
    <w:rsid w:val="00212880"/>
    <w:rsid w:val="0021622E"/>
    <w:rsid w:val="0022125E"/>
    <w:rsid w:val="00225756"/>
    <w:rsid w:val="0022766A"/>
    <w:rsid w:val="00231A3D"/>
    <w:rsid w:val="00233D3C"/>
    <w:rsid w:val="0024714B"/>
    <w:rsid w:val="00247906"/>
    <w:rsid w:val="00252152"/>
    <w:rsid w:val="00254330"/>
    <w:rsid w:val="002552B1"/>
    <w:rsid w:val="0025700C"/>
    <w:rsid w:val="0025758A"/>
    <w:rsid w:val="00257919"/>
    <w:rsid w:val="00262A23"/>
    <w:rsid w:val="00263269"/>
    <w:rsid w:val="0027117F"/>
    <w:rsid w:val="0027425A"/>
    <w:rsid w:val="002755E9"/>
    <w:rsid w:val="002822A8"/>
    <w:rsid w:val="0028275A"/>
    <w:rsid w:val="00291F34"/>
    <w:rsid w:val="002937EA"/>
    <w:rsid w:val="00297D1B"/>
    <w:rsid w:val="002C0E05"/>
    <w:rsid w:val="002C3093"/>
    <w:rsid w:val="002C4BA1"/>
    <w:rsid w:val="002C5B07"/>
    <w:rsid w:val="002D0D37"/>
    <w:rsid w:val="002D3BFF"/>
    <w:rsid w:val="002D471C"/>
    <w:rsid w:val="002D648E"/>
    <w:rsid w:val="002D7DEE"/>
    <w:rsid w:val="002E3FFB"/>
    <w:rsid w:val="002E6D3C"/>
    <w:rsid w:val="002E6D97"/>
    <w:rsid w:val="002E6F4F"/>
    <w:rsid w:val="002F2DCB"/>
    <w:rsid w:val="002F35EE"/>
    <w:rsid w:val="00303E0B"/>
    <w:rsid w:val="003043B5"/>
    <w:rsid w:val="00307715"/>
    <w:rsid w:val="00311FFD"/>
    <w:rsid w:val="00313C83"/>
    <w:rsid w:val="00316B76"/>
    <w:rsid w:val="00327909"/>
    <w:rsid w:val="00330D3A"/>
    <w:rsid w:val="00336001"/>
    <w:rsid w:val="0033750C"/>
    <w:rsid w:val="00341EB4"/>
    <w:rsid w:val="003421B7"/>
    <w:rsid w:val="00342275"/>
    <w:rsid w:val="00342430"/>
    <w:rsid w:val="00342A3D"/>
    <w:rsid w:val="00345CD8"/>
    <w:rsid w:val="003473C1"/>
    <w:rsid w:val="003478E9"/>
    <w:rsid w:val="00347BDC"/>
    <w:rsid w:val="00360E72"/>
    <w:rsid w:val="0036222E"/>
    <w:rsid w:val="003628BF"/>
    <w:rsid w:val="00366EFB"/>
    <w:rsid w:val="003678D7"/>
    <w:rsid w:val="00372194"/>
    <w:rsid w:val="00372DE6"/>
    <w:rsid w:val="0037411E"/>
    <w:rsid w:val="00374D20"/>
    <w:rsid w:val="00375E82"/>
    <w:rsid w:val="00377BE1"/>
    <w:rsid w:val="00380C28"/>
    <w:rsid w:val="00387687"/>
    <w:rsid w:val="003916E6"/>
    <w:rsid w:val="003A12FA"/>
    <w:rsid w:val="003A14EB"/>
    <w:rsid w:val="003A3348"/>
    <w:rsid w:val="003B1510"/>
    <w:rsid w:val="003B1D31"/>
    <w:rsid w:val="003B3CC9"/>
    <w:rsid w:val="003B4250"/>
    <w:rsid w:val="003B4A7F"/>
    <w:rsid w:val="003B76DE"/>
    <w:rsid w:val="003B79CF"/>
    <w:rsid w:val="003C367F"/>
    <w:rsid w:val="003C4033"/>
    <w:rsid w:val="003C46C4"/>
    <w:rsid w:val="003C5AB5"/>
    <w:rsid w:val="003D3849"/>
    <w:rsid w:val="003E1F05"/>
    <w:rsid w:val="003E20F6"/>
    <w:rsid w:val="003F12F3"/>
    <w:rsid w:val="003F4184"/>
    <w:rsid w:val="003F5AAD"/>
    <w:rsid w:val="003F762F"/>
    <w:rsid w:val="0040036F"/>
    <w:rsid w:val="00400FE2"/>
    <w:rsid w:val="00402D32"/>
    <w:rsid w:val="0040746F"/>
    <w:rsid w:val="0040768D"/>
    <w:rsid w:val="00412BBB"/>
    <w:rsid w:val="0041338A"/>
    <w:rsid w:val="00415A46"/>
    <w:rsid w:val="00417223"/>
    <w:rsid w:val="004233E2"/>
    <w:rsid w:val="0043061F"/>
    <w:rsid w:val="00432216"/>
    <w:rsid w:val="00440F49"/>
    <w:rsid w:val="004455BD"/>
    <w:rsid w:val="0045423C"/>
    <w:rsid w:val="004614D5"/>
    <w:rsid w:val="00470966"/>
    <w:rsid w:val="00471443"/>
    <w:rsid w:val="00487696"/>
    <w:rsid w:val="00490CAA"/>
    <w:rsid w:val="004916F4"/>
    <w:rsid w:val="00494749"/>
    <w:rsid w:val="00497468"/>
    <w:rsid w:val="004A4202"/>
    <w:rsid w:val="004B7970"/>
    <w:rsid w:val="004C1E4E"/>
    <w:rsid w:val="004C6890"/>
    <w:rsid w:val="004D01FC"/>
    <w:rsid w:val="004D07D9"/>
    <w:rsid w:val="004D15DD"/>
    <w:rsid w:val="004D416F"/>
    <w:rsid w:val="004D5D25"/>
    <w:rsid w:val="004D6352"/>
    <w:rsid w:val="004D673B"/>
    <w:rsid w:val="004E1FF1"/>
    <w:rsid w:val="004E5616"/>
    <w:rsid w:val="004E6652"/>
    <w:rsid w:val="004E6976"/>
    <w:rsid w:val="004E7DA6"/>
    <w:rsid w:val="004F5C03"/>
    <w:rsid w:val="00500415"/>
    <w:rsid w:val="00500529"/>
    <w:rsid w:val="00501725"/>
    <w:rsid w:val="00507458"/>
    <w:rsid w:val="00513E83"/>
    <w:rsid w:val="00515033"/>
    <w:rsid w:val="0051780F"/>
    <w:rsid w:val="00521468"/>
    <w:rsid w:val="00522391"/>
    <w:rsid w:val="00525034"/>
    <w:rsid w:val="00525912"/>
    <w:rsid w:val="00530132"/>
    <w:rsid w:val="00530405"/>
    <w:rsid w:val="0053110D"/>
    <w:rsid w:val="00543146"/>
    <w:rsid w:val="005434EE"/>
    <w:rsid w:val="00543A81"/>
    <w:rsid w:val="00552E38"/>
    <w:rsid w:val="0055489B"/>
    <w:rsid w:val="00555221"/>
    <w:rsid w:val="005570A6"/>
    <w:rsid w:val="0055724F"/>
    <w:rsid w:val="00562A5B"/>
    <w:rsid w:val="00565B4C"/>
    <w:rsid w:val="00566C4E"/>
    <w:rsid w:val="00570D67"/>
    <w:rsid w:val="005721A7"/>
    <w:rsid w:val="00574F1E"/>
    <w:rsid w:val="0058148A"/>
    <w:rsid w:val="00586C9F"/>
    <w:rsid w:val="00590CFE"/>
    <w:rsid w:val="005915E9"/>
    <w:rsid w:val="005979E0"/>
    <w:rsid w:val="005A40E5"/>
    <w:rsid w:val="005B1870"/>
    <w:rsid w:val="005B4449"/>
    <w:rsid w:val="005B76BB"/>
    <w:rsid w:val="005C5024"/>
    <w:rsid w:val="005C5762"/>
    <w:rsid w:val="005C5EBA"/>
    <w:rsid w:val="005D05BD"/>
    <w:rsid w:val="005D6230"/>
    <w:rsid w:val="005D6D2F"/>
    <w:rsid w:val="005E04AA"/>
    <w:rsid w:val="005E49C2"/>
    <w:rsid w:val="00602750"/>
    <w:rsid w:val="00611480"/>
    <w:rsid w:val="006152E5"/>
    <w:rsid w:val="006260AC"/>
    <w:rsid w:val="0063137A"/>
    <w:rsid w:val="006313D1"/>
    <w:rsid w:val="00632086"/>
    <w:rsid w:val="006343F7"/>
    <w:rsid w:val="00635258"/>
    <w:rsid w:val="00635E69"/>
    <w:rsid w:val="006370B8"/>
    <w:rsid w:val="00640D12"/>
    <w:rsid w:val="006433D2"/>
    <w:rsid w:val="0064478E"/>
    <w:rsid w:val="00646612"/>
    <w:rsid w:val="00646948"/>
    <w:rsid w:val="00653C74"/>
    <w:rsid w:val="006572A2"/>
    <w:rsid w:val="00657825"/>
    <w:rsid w:val="00657ACA"/>
    <w:rsid w:val="00660D0F"/>
    <w:rsid w:val="00661886"/>
    <w:rsid w:val="00661A10"/>
    <w:rsid w:val="006650C3"/>
    <w:rsid w:val="00667BDE"/>
    <w:rsid w:val="00672202"/>
    <w:rsid w:val="006867BE"/>
    <w:rsid w:val="00690A95"/>
    <w:rsid w:val="00697C7A"/>
    <w:rsid w:val="006A0444"/>
    <w:rsid w:val="006B0B52"/>
    <w:rsid w:val="006B1F45"/>
    <w:rsid w:val="006B2ABE"/>
    <w:rsid w:val="006B4916"/>
    <w:rsid w:val="006C5EBC"/>
    <w:rsid w:val="006C753C"/>
    <w:rsid w:val="006C7B14"/>
    <w:rsid w:val="006D036C"/>
    <w:rsid w:val="006D14BC"/>
    <w:rsid w:val="006D21EB"/>
    <w:rsid w:val="006D2380"/>
    <w:rsid w:val="006D2A91"/>
    <w:rsid w:val="006E0D7E"/>
    <w:rsid w:val="006E5606"/>
    <w:rsid w:val="006F1826"/>
    <w:rsid w:val="006F7AB7"/>
    <w:rsid w:val="00700890"/>
    <w:rsid w:val="007010AA"/>
    <w:rsid w:val="0070169D"/>
    <w:rsid w:val="007016D4"/>
    <w:rsid w:val="00702DEC"/>
    <w:rsid w:val="00705100"/>
    <w:rsid w:val="00710286"/>
    <w:rsid w:val="00710BB7"/>
    <w:rsid w:val="00712936"/>
    <w:rsid w:val="00716764"/>
    <w:rsid w:val="007177AC"/>
    <w:rsid w:val="00721BF2"/>
    <w:rsid w:val="00722E41"/>
    <w:rsid w:val="00723221"/>
    <w:rsid w:val="00731134"/>
    <w:rsid w:val="00731FC2"/>
    <w:rsid w:val="00740926"/>
    <w:rsid w:val="00742B4A"/>
    <w:rsid w:val="007449C4"/>
    <w:rsid w:val="0075253B"/>
    <w:rsid w:val="007538AB"/>
    <w:rsid w:val="00753D86"/>
    <w:rsid w:val="00755370"/>
    <w:rsid w:val="00757D96"/>
    <w:rsid w:val="00762EC4"/>
    <w:rsid w:val="007702D0"/>
    <w:rsid w:val="007801DD"/>
    <w:rsid w:val="00783090"/>
    <w:rsid w:val="00786237"/>
    <w:rsid w:val="00792897"/>
    <w:rsid w:val="0079351F"/>
    <w:rsid w:val="00794EE4"/>
    <w:rsid w:val="007A1E93"/>
    <w:rsid w:val="007A5941"/>
    <w:rsid w:val="007B3EBC"/>
    <w:rsid w:val="007B5C1B"/>
    <w:rsid w:val="007B6BA2"/>
    <w:rsid w:val="007B7AB3"/>
    <w:rsid w:val="007C0C7E"/>
    <w:rsid w:val="007C0ED0"/>
    <w:rsid w:val="007C26F6"/>
    <w:rsid w:val="007D5D03"/>
    <w:rsid w:val="007D716D"/>
    <w:rsid w:val="007D7AC2"/>
    <w:rsid w:val="007E067C"/>
    <w:rsid w:val="007E204E"/>
    <w:rsid w:val="007E22B5"/>
    <w:rsid w:val="007E3444"/>
    <w:rsid w:val="007E3B82"/>
    <w:rsid w:val="007F79B6"/>
    <w:rsid w:val="007F7F03"/>
    <w:rsid w:val="0080499C"/>
    <w:rsid w:val="008050D8"/>
    <w:rsid w:val="008053E7"/>
    <w:rsid w:val="00807626"/>
    <w:rsid w:val="0081204A"/>
    <w:rsid w:val="008177DB"/>
    <w:rsid w:val="00822282"/>
    <w:rsid w:val="00822C67"/>
    <w:rsid w:val="00824030"/>
    <w:rsid w:val="00824DA2"/>
    <w:rsid w:val="00830809"/>
    <w:rsid w:val="00834D37"/>
    <w:rsid w:val="008409A9"/>
    <w:rsid w:val="00840A1A"/>
    <w:rsid w:val="00841908"/>
    <w:rsid w:val="008447B0"/>
    <w:rsid w:val="00847202"/>
    <w:rsid w:val="00847554"/>
    <w:rsid w:val="00847EA3"/>
    <w:rsid w:val="0085473D"/>
    <w:rsid w:val="00856E7A"/>
    <w:rsid w:val="00857239"/>
    <w:rsid w:val="00860715"/>
    <w:rsid w:val="00860FDA"/>
    <w:rsid w:val="00861DE6"/>
    <w:rsid w:val="008632B5"/>
    <w:rsid w:val="0086457A"/>
    <w:rsid w:val="00867953"/>
    <w:rsid w:val="00871A42"/>
    <w:rsid w:val="0087388C"/>
    <w:rsid w:val="00873900"/>
    <w:rsid w:val="00886211"/>
    <w:rsid w:val="00886A91"/>
    <w:rsid w:val="008923AC"/>
    <w:rsid w:val="00897E10"/>
    <w:rsid w:val="008A3401"/>
    <w:rsid w:val="008A40C0"/>
    <w:rsid w:val="008A5E05"/>
    <w:rsid w:val="008B2670"/>
    <w:rsid w:val="008B3C59"/>
    <w:rsid w:val="008C1F07"/>
    <w:rsid w:val="008D178A"/>
    <w:rsid w:val="008D6F24"/>
    <w:rsid w:val="008E1E33"/>
    <w:rsid w:val="008E32D7"/>
    <w:rsid w:val="008F0CB0"/>
    <w:rsid w:val="008F5F05"/>
    <w:rsid w:val="008F6122"/>
    <w:rsid w:val="008F66AD"/>
    <w:rsid w:val="008F6758"/>
    <w:rsid w:val="008F733D"/>
    <w:rsid w:val="008F7CE1"/>
    <w:rsid w:val="00904524"/>
    <w:rsid w:val="009135C6"/>
    <w:rsid w:val="009159FA"/>
    <w:rsid w:val="00920FF2"/>
    <w:rsid w:val="0092287A"/>
    <w:rsid w:val="00924E1D"/>
    <w:rsid w:val="00925008"/>
    <w:rsid w:val="009252FD"/>
    <w:rsid w:val="009405B1"/>
    <w:rsid w:val="00940EE0"/>
    <w:rsid w:val="00944D45"/>
    <w:rsid w:val="00945224"/>
    <w:rsid w:val="009464A6"/>
    <w:rsid w:val="00954F56"/>
    <w:rsid w:val="009565E0"/>
    <w:rsid w:val="00957BB2"/>
    <w:rsid w:val="00962106"/>
    <w:rsid w:val="00962F2F"/>
    <w:rsid w:val="009650D4"/>
    <w:rsid w:val="00965E28"/>
    <w:rsid w:val="0097309D"/>
    <w:rsid w:val="0097330C"/>
    <w:rsid w:val="0097410E"/>
    <w:rsid w:val="009750B7"/>
    <w:rsid w:val="009751F6"/>
    <w:rsid w:val="00975F7F"/>
    <w:rsid w:val="00977261"/>
    <w:rsid w:val="00983798"/>
    <w:rsid w:val="00990910"/>
    <w:rsid w:val="009B1E3F"/>
    <w:rsid w:val="009B25D8"/>
    <w:rsid w:val="009B3713"/>
    <w:rsid w:val="009C2A73"/>
    <w:rsid w:val="009C4D2C"/>
    <w:rsid w:val="009C636F"/>
    <w:rsid w:val="009C641A"/>
    <w:rsid w:val="009C6FDD"/>
    <w:rsid w:val="009C77F7"/>
    <w:rsid w:val="009D542D"/>
    <w:rsid w:val="009E1B27"/>
    <w:rsid w:val="009E1F38"/>
    <w:rsid w:val="009E40FA"/>
    <w:rsid w:val="009F03CD"/>
    <w:rsid w:val="009F2B9A"/>
    <w:rsid w:val="009F3637"/>
    <w:rsid w:val="009F54A3"/>
    <w:rsid w:val="00A01782"/>
    <w:rsid w:val="00A01A21"/>
    <w:rsid w:val="00A07607"/>
    <w:rsid w:val="00A14DA5"/>
    <w:rsid w:val="00A20B47"/>
    <w:rsid w:val="00A22E3C"/>
    <w:rsid w:val="00A24A9C"/>
    <w:rsid w:val="00A259AB"/>
    <w:rsid w:val="00A27444"/>
    <w:rsid w:val="00A30EDC"/>
    <w:rsid w:val="00A31F82"/>
    <w:rsid w:val="00A33CE5"/>
    <w:rsid w:val="00A35F86"/>
    <w:rsid w:val="00A36F42"/>
    <w:rsid w:val="00A44563"/>
    <w:rsid w:val="00A44B55"/>
    <w:rsid w:val="00A5196B"/>
    <w:rsid w:val="00A51D7C"/>
    <w:rsid w:val="00A551E0"/>
    <w:rsid w:val="00A62838"/>
    <w:rsid w:val="00A644A9"/>
    <w:rsid w:val="00A655A9"/>
    <w:rsid w:val="00A67435"/>
    <w:rsid w:val="00A674D4"/>
    <w:rsid w:val="00A7036C"/>
    <w:rsid w:val="00A71162"/>
    <w:rsid w:val="00A81F46"/>
    <w:rsid w:val="00A8208A"/>
    <w:rsid w:val="00A83D01"/>
    <w:rsid w:val="00A86E4D"/>
    <w:rsid w:val="00A87DE3"/>
    <w:rsid w:val="00A92299"/>
    <w:rsid w:val="00A92AE2"/>
    <w:rsid w:val="00AA49B6"/>
    <w:rsid w:val="00AB3718"/>
    <w:rsid w:val="00AB3A23"/>
    <w:rsid w:val="00AB648B"/>
    <w:rsid w:val="00AB6AD6"/>
    <w:rsid w:val="00AB7411"/>
    <w:rsid w:val="00AB74D2"/>
    <w:rsid w:val="00AC2F3E"/>
    <w:rsid w:val="00AC3D84"/>
    <w:rsid w:val="00AC5592"/>
    <w:rsid w:val="00AC7031"/>
    <w:rsid w:val="00AD1A1F"/>
    <w:rsid w:val="00AD1F61"/>
    <w:rsid w:val="00AD40A8"/>
    <w:rsid w:val="00AD6933"/>
    <w:rsid w:val="00AE02E6"/>
    <w:rsid w:val="00AE108A"/>
    <w:rsid w:val="00AE4A10"/>
    <w:rsid w:val="00AE70CB"/>
    <w:rsid w:val="00AF0DC0"/>
    <w:rsid w:val="00AF1875"/>
    <w:rsid w:val="00AF1918"/>
    <w:rsid w:val="00AF2BD5"/>
    <w:rsid w:val="00AF420A"/>
    <w:rsid w:val="00AF5E99"/>
    <w:rsid w:val="00AF7F63"/>
    <w:rsid w:val="00B00FF4"/>
    <w:rsid w:val="00B030B3"/>
    <w:rsid w:val="00B13B1F"/>
    <w:rsid w:val="00B14F34"/>
    <w:rsid w:val="00B26604"/>
    <w:rsid w:val="00B277AA"/>
    <w:rsid w:val="00B27C50"/>
    <w:rsid w:val="00B30992"/>
    <w:rsid w:val="00B344E4"/>
    <w:rsid w:val="00B3703F"/>
    <w:rsid w:val="00B3780D"/>
    <w:rsid w:val="00B42C3A"/>
    <w:rsid w:val="00B43F28"/>
    <w:rsid w:val="00B47B60"/>
    <w:rsid w:val="00B5376F"/>
    <w:rsid w:val="00B55CC8"/>
    <w:rsid w:val="00B6590A"/>
    <w:rsid w:val="00B67FB4"/>
    <w:rsid w:val="00B817F6"/>
    <w:rsid w:val="00B81830"/>
    <w:rsid w:val="00B83BDF"/>
    <w:rsid w:val="00B84BBC"/>
    <w:rsid w:val="00B850FB"/>
    <w:rsid w:val="00B8779C"/>
    <w:rsid w:val="00B87FBC"/>
    <w:rsid w:val="00B90C7D"/>
    <w:rsid w:val="00BA2718"/>
    <w:rsid w:val="00BA7F3C"/>
    <w:rsid w:val="00BB14E9"/>
    <w:rsid w:val="00BB7A85"/>
    <w:rsid w:val="00BC4428"/>
    <w:rsid w:val="00BC5107"/>
    <w:rsid w:val="00BC704B"/>
    <w:rsid w:val="00BC79C6"/>
    <w:rsid w:val="00BE2E43"/>
    <w:rsid w:val="00BE4143"/>
    <w:rsid w:val="00BE471B"/>
    <w:rsid w:val="00BE5F11"/>
    <w:rsid w:val="00BF10F0"/>
    <w:rsid w:val="00C020A3"/>
    <w:rsid w:val="00C0381D"/>
    <w:rsid w:val="00C05862"/>
    <w:rsid w:val="00C136A4"/>
    <w:rsid w:val="00C14805"/>
    <w:rsid w:val="00C2034E"/>
    <w:rsid w:val="00C21AE2"/>
    <w:rsid w:val="00C23ECC"/>
    <w:rsid w:val="00C27572"/>
    <w:rsid w:val="00C30398"/>
    <w:rsid w:val="00C451BB"/>
    <w:rsid w:val="00C45CEF"/>
    <w:rsid w:val="00C5605B"/>
    <w:rsid w:val="00C561E3"/>
    <w:rsid w:val="00C60363"/>
    <w:rsid w:val="00C606B1"/>
    <w:rsid w:val="00C60900"/>
    <w:rsid w:val="00C668E2"/>
    <w:rsid w:val="00C67556"/>
    <w:rsid w:val="00C727B8"/>
    <w:rsid w:val="00C73AAC"/>
    <w:rsid w:val="00C74C13"/>
    <w:rsid w:val="00C81411"/>
    <w:rsid w:val="00C82037"/>
    <w:rsid w:val="00C83089"/>
    <w:rsid w:val="00C85431"/>
    <w:rsid w:val="00C8611B"/>
    <w:rsid w:val="00C92FBF"/>
    <w:rsid w:val="00C9453E"/>
    <w:rsid w:val="00C94F6E"/>
    <w:rsid w:val="00CA0B28"/>
    <w:rsid w:val="00CA6BC1"/>
    <w:rsid w:val="00CA6CD5"/>
    <w:rsid w:val="00CB794B"/>
    <w:rsid w:val="00CC5E3C"/>
    <w:rsid w:val="00CD068E"/>
    <w:rsid w:val="00CD55D2"/>
    <w:rsid w:val="00CD676A"/>
    <w:rsid w:val="00CE1C6F"/>
    <w:rsid w:val="00CE71C0"/>
    <w:rsid w:val="00CF1173"/>
    <w:rsid w:val="00CF1810"/>
    <w:rsid w:val="00CF2CB9"/>
    <w:rsid w:val="00CF5CD3"/>
    <w:rsid w:val="00CF6C69"/>
    <w:rsid w:val="00CF77D8"/>
    <w:rsid w:val="00D00D14"/>
    <w:rsid w:val="00D020F2"/>
    <w:rsid w:val="00D0345E"/>
    <w:rsid w:val="00D068F0"/>
    <w:rsid w:val="00D1339C"/>
    <w:rsid w:val="00D14841"/>
    <w:rsid w:val="00D16381"/>
    <w:rsid w:val="00D230E4"/>
    <w:rsid w:val="00D233C4"/>
    <w:rsid w:val="00D31D73"/>
    <w:rsid w:val="00D354D1"/>
    <w:rsid w:val="00D41523"/>
    <w:rsid w:val="00D50468"/>
    <w:rsid w:val="00D545E0"/>
    <w:rsid w:val="00D56A47"/>
    <w:rsid w:val="00D60536"/>
    <w:rsid w:val="00D6114D"/>
    <w:rsid w:val="00D63557"/>
    <w:rsid w:val="00D64C59"/>
    <w:rsid w:val="00D72178"/>
    <w:rsid w:val="00D730AC"/>
    <w:rsid w:val="00D770C2"/>
    <w:rsid w:val="00D82620"/>
    <w:rsid w:val="00D854AF"/>
    <w:rsid w:val="00D87907"/>
    <w:rsid w:val="00D90050"/>
    <w:rsid w:val="00D90615"/>
    <w:rsid w:val="00D91BCE"/>
    <w:rsid w:val="00DA23D2"/>
    <w:rsid w:val="00DA2BA3"/>
    <w:rsid w:val="00DA6126"/>
    <w:rsid w:val="00DB01C4"/>
    <w:rsid w:val="00DB2165"/>
    <w:rsid w:val="00DD5545"/>
    <w:rsid w:val="00DD5E0F"/>
    <w:rsid w:val="00DD7A67"/>
    <w:rsid w:val="00DE18C5"/>
    <w:rsid w:val="00DE2514"/>
    <w:rsid w:val="00DE304F"/>
    <w:rsid w:val="00DF41EF"/>
    <w:rsid w:val="00DF4674"/>
    <w:rsid w:val="00DF4CCD"/>
    <w:rsid w:val="00E00426"/>
    <w:rsid w:val="00E026CB"/>
    <w:rsid w:val="00E02918"/>
    <w:rsid w:val="00E04A51"/>
    <w:rsid w:val="00E05646"/>
    <w:rsid w:val="00E12199"/>
    <w:rsid w:val="00E1522D"/>
    <w:rsid w:val="00E32082"/>
    <w:rsid w:val="00E326FF"/>
    <w:rsid w:val="00E33705"/>
    <w:rsid w:val="00E3419E"/>
    <w:rsid w:val="00E34EA3"/>
    <w:rsid w:val="00E359F1"/>
    <w:rsid w:val="00E42042"/>
    <w:rsid w:val="00E42260"/>
    <w:rsid w:val="00E42FA7"/>
    <w:rsid w:val="00E435B3"/>
    <w:rsid w:val="00E43BB3"/>
    <w:rsid w:val="00E601B5"/>
    <w:rsid w:val="00E6379D"/>
    <w:rsid w:val="00E644BA"/>
    <w:rsid w:val="00E6451F"/>
    <w:rsid w:val="00E646B8"/>
    <w:rsid w:val="00E7487E"/>
    <w:rsid w:val="00E75882"/>
    <w:rsid w:val="00E8039E"/>
    <w:rsid w:val="00E8790F"/>
    <w:rsid w:val="00E91797"/>
    <w:rsid w:val="00E927C5"/>
    <w:rsid w:val="00E96ABA"/>
    <w:rsid w:val="00EA1735"/>
    <w:rsid w:val="00EA6F2E"/>
    <w:rsid w:val="00EA71E6"/>
    <w:rsid w:val="00EB1267"/>
    <w:rsid w:val="00EB5348"/>
    <w:rsid w:val="00EB5A3D"/>
    <w:rsid w:val="00EB5DE9"/>
    <w:rsid w:val="00EC052A"/>
    <w:rsid w:val="00EC7D77"/>
    <w:rsid w:val="00ED0F05"/>
    <w:rsid w:val="00ED1419"/>
    <w:rsid w:val="00ED4838"/>
    <w:rsid w:val="00ED51FA"/>
    <w:rsid w:val="00EE0D4D"/>
    <w:rsid w:val="00EE112D"/>
    <w:rsid w:val="00EE52B5"/>
    <w:rsid w:val="00EF1A88"/>
    <w:rsid w:val="00EF2406"/>
    <w:rsid w:val="00EF6AD2"/>
    <w:rsid w:val="00F01149"/>
    <w:rsid w:val="00F03825"/>
    <w:rsid w:val="00F0570E"/>
    <w:rsid w:val="00F17CCA"/>
    <w:rsid w:val="00F22F5A"/>
    <w:rsid w:val="00F23BE1"/>
    <w:rsid w:val="00F26AD3"/>
    <w:rsid w:val="00F31054"/>
    <w:rsid w:val="00F34F87"/>
    <w:rsid w:val="00F3688E"/>
    <w:rsid w:val="00F37276"/>
    <w:rsid w:val="00F4075C"/>
    <w:rsid w:val="00F40E5C"/>
    <w:rsid w:val="00F42666"/>
    <w:rsid w:val="00F44046"/>
    <w:rsid w:val="00F452D4"/>
    <w:rsid w:val="00F46D10"/>
    <w:rsid w:val="00F47075"/>
    <w:rsid w:val="00F534A1"/>
    <w:rsid w:val="00F56BFC"/>
    <w:rsid w:val="00F637A0"/>
    <w:rsid w:val="00F63C82"/>
    <w:rsid w:val="00F64BCC"/>
    <w:rsid w:val="00F67BDA"/>
    <w:rsid w:val="00F70C83"/>
    <w:rsid w:val="00F73FBD"/>
    <w:rsid w:val="00F74013"/>
    <w:rsid w:val="00F75422"/>
    <w:rsid w:val="00F84016"/>
    <w:rsid w:val="00F8526B"/>
    <w:rsid w:val="00F85EBB"/>
    <w:rsid w:val="00F917AD"/>
    <w:rsid w:val="00F92B34"/>
    <w:rsid w:val="00F93198"/>
    <w:rsid w:val="00F963DA"/>
    <w:rsid w:val="00FA3E7B"/>
    <w:rsid w:val="00FA47A2"/>
    <w:rsid w:val="00FA527C"/>
    <w:rsid w:val="00FB2FF9"/>
    <w:rsid w:val="00FB329D"/>
    <w:rsid w:val="00FC0047"/>
    <w:rsid w:val="00FC0F4E"/>
    <w:rsid w:val="00FC3922"/>
    <w:rsid w:val="00FC5A47"/>
    <w:rsid w:val="00FD0ABB"/>
    <w:rsid w:val="00FD1607"/>
    <w:rsid w:val="00FD2CC1"/>
    <w:rsid w:val="00FE0BB1"/>
    <w:rsid w:val="00FE17F7"/>
    <w:rsid w:val="00FE2768"/>
    <w:rsid w:val="00FE64FB"/>
    <w:rsid w:val="00FF16AE"/>
    <w:rsid w:val="00FF717C"/>
    <w:rsid w:val="00FF7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4DC8F4C"/>
  <w15:docId w15:val="{1606DE6F-C011-49AB-A6AA-D5D01AC2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2275"/>
    <w:pPr>
      <w:spacing w:line="260" w:lineRule="exact"/>
    </w:pPr>
    <w:rPr>
      <w:rFonts w:ascii="Arial Narrow" w:hAnsi="Arial Narrow"/>
      <w:sz w:val="24"/>
      <w:szCs w:val="24"/>
      <w:lang w:eastAsia="de-CH"/>
    </w:rPr>
  </w:style>
  <w:style w:type="paragraph" w:styleId="Heading1">
    <w:name w:val="heading 1"/>
    <w:basedOn w:val="Normal"/>
    <w:next w:val="Normal"/>
    <w:link w:val="Heading1Char"/>
    <w:autoRedefine/>
    <w:qFormat/>
    <w:rsid w:val="000339B6"/>
    <w:pPr>
      <w:keepNext/>
      <w:spacing w:line="240" w:lineRule="auto"/>
      <w:outlineLvl w:val="0"/>
    </w:pPr>
    <w:rPr>
      <w:rFonts w:ascii="Arial" w:hAnsi="Arial" w:cs="Arial"/>
      <w:b/>
      <w:bCs/>
      <w:kern w:val="32"/>
      <w:sz w:val="20"/>
      <w:szCs w:val="20"/>
    </w:rPr>
  </w:style>
  <w:style w:type="paragraph" w:styleId="Heading2">
    <w:name w:val="heading 2"/>
    <w:basedOn w:val="Normal"/>
    <w:next w:val="Normal"/>
    <w:autoRedefine/>
    <w:qFormat/>
    <w:rsid w:val="005B1870"/>
    <w:pPr>
      <w:keepNext/>
      <w:numPr>
        <w:ilvl w:val="1"/>
        <w:numId w:val="17"/>
      </w:numPr>
      <w:spacing w:before="240" w:after="60"/>
      <w:ind w:left="709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3F12F3"/>
    <w:pPr>
      <w:keepNext/>
      <w:numPr>
        <w:ilvl w:val="2"/>
        <w:numId w:val="16"/>
      </w:numPr>
      <w:spacing w:before="240" w:after="60"/>
      <w:outlineLvl w:val="2"/>
    </w:pPr>
    <w:rPr>
      <w:rFonts w:ascii="Arial Black" w:hAnsi="Arial Black"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916F4"/>
    <w:pPr>
      <w:tabs>
        <w:tab w:val="center" w:pos="4536"/>
        <w:tab w:val="right" w:pos="9072"/>
      </w:tabs>
      <w:spacing w:line="240" w:lineRule="auto"/>
    </w:pPr>
  </w:style>
  <w:style w:type="paragraph" w:styleId="Footer">
    <w:name w:val="footer"/>
    <w:basedOn w:val="Normal"/>
    <w:link w:val="FooterChar"/>
    <w:uiPriority w:val="99"/>
    <w:rsid w:val="000811F9"/>
    <w:pPr>
      <w:tabs>
        <w:tab w:val="center" w:pos="4536"/>
        <w:tab w:val="right" w:pos="9072"/>
      </w:tabs>
    </w:pPr>
  </w:style>
  <w:style w:type="paragraph" w:customStyle="1" w:styleId="01Adresszeile">
    <w:name w:val="01_Adresszeile"/>
    <w:basedOn w:val="Normal"/>
    <w:link w:val="01AdresszeileChar"/>
    <w:rsid w:val="00124456"/>
    <w:pPr>
      <w:framePr w:w="4536" w:wrap="around" w:vAnchor="page" w:hAnchor="text" w:y="2836" w:anchorLock="1"/>
      <w:shd w:val="solid" w:color="FFFFFF" w:fill="FFFFFF"/>
      <w:spacing w:line="240" w:lineRule="auto"/>
    </w:pPr>
    <w:rPr>
      <w:rFonts w:ascii="Arial" w:hAnsi="Arial"/>
      <w:sz w:val="13"/>
      <w:szCs w:val="20"/>
    </w:rPr>
  </w:style>
  <w:style w:type="paragraph" w:customStyle="1" w:styleId="06Fusszeile">
    <w:name w:val="06_Fusszeile"/>
    <w:basedOn w:val="Normal"/>
    <w:link w:val="06FusszeileChar"/>
    <w:rsid w:val="000811F9"/>
    <w:pPr>
      <w:tabs>
        <w:tab w:val="center" w:pos="4536"/>
        <w:tab w:val="right" w:pos="9072"/>
      </w:tabs>
      <w:spacing w:line="200" w:lineRule="exact"/>
    </w:pPr>
    <w:rPr>
      <w:sz w:val="14"/>
    </w:rPr>
  </w:style>
  <w:style w:type="character" w:customStyle="1" w:styleId="01AdresszeileChar">
    <w:name w:val="01_Adresszeile Char"/>
    <w:basedOn w:val="DefaultParagraphFont"/>
    <w:link w:val="01Adresszeile"/>
    <w:rsid w:val="00124456"/>
    <w:rPr>
      <w:rFonts w:ascii="Arial" w:hAnsi="Arial"/>
      <w:sz w:val="13"/>
      <w:lang w:val="de-CH" w:eastAsia="de-CH" w:bidi="ar-SA"/>
    </w:rPr>
  </w:style>
  <w:style w:type="paragraph" w:customStyle="1" w:styleId="02Adressat">
    <w:name w:val="02_Adressat"/>
    <w:basedOn w:val="Normal"/>
    <w:rsid w:val="00124456"/>
    <w:pPr>
      <w:framePr w:w="4536" w:h="2325" w:wrap="around" w:vAnchor="page" w:hAnchor="text" w:y="3182" w:anchorLock="1"/>
      <w:shd w:val="solid" w:color="FFFFFF" w:fill="FFFFFF"/>
      <w:spacing w:line="264" w:lineRule="exact"/>
    </w:pPr>
    <w:rPr>
      <w:sz w:val="22"/>
      <w:szCs w:val="20"/>
    </w:rPr>
  </w:style>
  <w:style w:type="paragraph" w:customStyle="1" w:styleId="03Datum">
    <w:name w:val="03_Datum"/>
    <w:basedOn w:val="Normal"/>
    <w:rsid w:val="00124456"/>
    <w:pPr>
      <w:framePr w:w="9809" w:h="1077" w:hRule="exact" w:wrap="around" w:vAnchor="page" w:hAnchor="text" w:y="5501" w:anchorLock="1"/>
      <w:shd w:val="solid" w:color="FFFFFF" w:fill="FFFFFF"/>
      <w:spacing w:line="264" w:lineRule="exact"/>
    </w:pPr>
    <w:rPr>
      <w:sz w:val="22"/>
      <w:szCs w:val="20"/>
    </w:rPr>
  </w:style>
  <w:style w:type="paragraph" w:customStyle="1" w:styleId="04Betreff">
    <w:name w:val="04_Betreff"/>
    <w:basedOn w:val="Normal"/>
    <w:rsid w:val="00124456"/>
    <w:pPr>
      <w:framePr w:w="9809" w:wrap="around" w:vAnchor="page" w:hAnchor="text" w:y="6578" w:anchorLock="1"/>
      <w:shd w:val="solid" w:color="FFFFFF" w:fill="FFFFFF"/>
      <w:spacing w:after="480" w:line="264" w:lineRule="exact"/>
    </w:pPr>
    <w:rPr>
      <w:b/>
      <w:sz w:val="22"/>
      <w:szCs w:val="20"/>
    </w:rPr>
  </w:style>
  <w:style w:type="paragraph" w:customStyle="1" w:styleId="02Anrede">
    <w:name w:val="02_Anrede"/>
    <w:basedOn w:val="Normal"/>
    <w:rsid w:val="00FD2CC1"/>
    <w:pPr>
      <w:spacing w:after="240"/>
    </w:pPr>
  </w:style>
  <w:style w:type="paragraph" w:styleId="BalloonText">
    <w:name w:val="Balloon Text"/>
    <w:basedOn w:val="Normal"/>
    <w:semiHidden/>
    <w:rsid w:val="003B1D31"/>
    <w:rPr>
      <w:rFonts w:ascii="Tahoma" w:hAnsi="Tahoma" w:cs="Tahoma"/>
      <w:sz w:val="16"/>
      <w:szCs w:val="16"/>
    </w:rPr>
  </w:style>
  <w:style w:type="paragraph" w:customStyle="1" w:styleId="02Kontaktadresse">
    <w:name w:val="02_Kontaktadresse"/>
    <w:basedOn w:val="01Adresszeile"/>
    <w:rsid w:val="00ED1419"/>
    <w:pPr>
      <w:framePr w:w="2835" w:h="2325" w:wrap="around" w:x="6975" w:y="2978"/>
      <w:tabs>
        <w:tab w:val="left" w:pos="1276"/>
      </w:tabs>
      <w:spacing w:line="196" w:lineRule="exact"/>
    </w:pPr>
    <w:rPr>
      <w:sz w:val="14"/>
    </w:rPr>
  </w:style>
  <w:style w:type="paragraph" w:customStyle="1" w:styleId="05Fliesstext">
    <w:name w:val="05_Fliesstext"/>
    <w:basedOn w:val="Normal"/>
    <w:rsid w:val="00F85EBB"/>
    <w:pPr>
      <w:spacing w:after="240" w:line="264" w:lineRule="exact"/>
    </w:pPr>
    <w:rPr>
      <w:sz w:val="22"/>
    </w:rPr>
  </w:style>
  <w:style w:type="paragraph" w:customStyle="1" w:styleId="Mittelpunkte">
    <w:name w:val="Mittelpunkte"/>
    <w:basedOn w:val="06Fusszeile"/>
    <w:link w:val="MittelpunkteChar"/>
    <w:rsid w:val="003D3849"/>
    <w:rPr>
      <w:rFonts w:cs="Arial"/>
      <w:position w:val="1"/>
      <w:sz w:val="12"/>
      <w:szCs w:val="12"/>
    </w:rPr>
  </w:style>
  <w:style w:type="character" w:customStyle="1" w:styleId="06FusszeileChar">
    <w:name w:val="06_Fusszeile Char"/>
    <w:basedOn w:val="DefaultParagraphFont"/>
    <w:link w:val="06Fusszeile"/>
    <w:rsid w:val="003D3849"/>
    <w:rPr>
      <w:rFonts w:ascii="Arial" w:hAnsi="Arial"/>
      <w:sz w:val="14"/>
      <w:szCs w:val="24"/>
      <w:lang w:val="de-CH" w:eastAsia="de-CH" w:bidi="ar-SA"/>
    </w:rPr>
  </w:style>
  <w:style w:type="character" w:customStyle="1" w:styleId="MittelpunkteChar">
    <w:name w:val="Mittelpunkte Char"/>
    <w:basedOn w:val="06FusszeileChar"/>
    <w:link w:val="Mittelpunkte"/>
    <w:rsid w:val="003D3849"/>
    <w:rPr>
      <w:rFonts w:ascii="Arial" w:hAnsi="Arial" w:cs="Arial"/>
      <w:position w:val="1"/>
      <w:sz w:val="12"/>
      <w:szCs w:val="12"/>
      <w:lang w:val="de-CH" w:eastAsia="de-CH" w:bidi="ar-SA"/>
    </w:rPr>
  </w:style>
  <w:style w:type="paragraph" w:customStyle="1" w:styleId="Formatvorlage01AdresszeileFett">
    <w:name w:val="Formatvorlage 01_Adresszeile + Fett"/>
    <w:basedOn w:val="01Adresszeile"/>
    <w:link w:val="Formatvorlage01AdresszeileFettChar"/>
    <w:rsid w:val="00124456"/>
    <w:pPr>
      <w:framePr w:wrap="around"/>
    </w:pPr>
    <w:rPr>
      <w:b/>
      <w:bCs/>
    </w:rPr>
  </w:style>
  <w:style w:type="character" w:customStyle="1" w:styleId="Formatvorlage01AdresszeileFettChar">
    <w:name w:val="Formatvorlage 01_Adresszeile + Fett Char"/>
    <w:basedOn w:val="01AdresszeileChar"/>
    <w:link w:val="Formatvorlage01AdresszeileFett"/>
    <w:rsid w:val="00124456"/>
    <w:rPr>
      <w:rFonts w:ascii="Arial" w:hAnsi="Arial"/>
      <w:b/>
      <w:bCs/>
      <w:sz w:val="13"/>
      <w:lang w:val="de-CH" w:eastAsia="de-CH" w:bidi="ar-SA"/>
    </w:rPr>
  </w:style>
  <w:style w:type="paragraph" w:customStyle="1" w:styleId="FormatvorlageFormatvorlage01AdresszeileFettNichtFett">
    <w:name w:val="Formatvorlage Formatvorlage 01_Adresszeile + Fett + Nicht Fett"/>
    <w:basedOn w:val="Formatvorlage01AdresszeileFett"/>
    <w:link w:val="FormatvorlageFormatvorlage01AdresszeileFettNichtFettChar"/>
    <w:rsid w:val="00124456"/>
    <w:pPr>
      <w:framePr w:h="284" w:wrap="around"/>
    </w:pPr>
    <w:rPr>
      <w:b w:val="0"/>
      <w:bCs w:val="0"/>
    </w:rPr>
  </w:style>
  <w:style w:type="character" w:customStyle="1" w:styleId="FormatvorlageFormatvorlage01AdresszeileFettNichtFettChar">
    <w:name w:val="Formatvorlage Formatvorlage 01_Adresszeile + Fett + Nicht Fett Char"/>
    <w:basedOn w:val="Formatvorlage01AdresszeileFettChar"/>
    <w:link w:val="FormatvorlageFormatvorlage01AdresszeileFettNichtFett"/>
    <w:rsid w:val="00124456"/>
    <w:rPr>
      <w:rFonts w:ascii="Arial" w:hAnsi="Arial"/>
      <w:b/>
      <w:bCs/>
      <w:sz w:val="13"/>
      <w:lang w:val="de-CH" w:eastAsia="de-CH" w:bidi="ar-SA"/>
    </w:rPr>
  </w:style>
  <w:style w:type="character" w:styleId="Hyperlink">
    <w:name w:val="Hyperlink"/>
    <w:basedOn w:val="DefaultParagraphFont"/>
    <w:uiPriority w:val="99"/>
    <w:rsid w:val="00BC442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940EE0"/>
    <w:pPr>
      <w:tabs>
        <w:tab w:val="right" w:leader="dot" w:pos="9798"/>
      </w:tabs>
    </w:pPr>
    <w:rPr>
      <w:i/>
    </w:rPr>
  </w:style>
  <w:style w:type="paragraph" w:styleId="TOC2">
    <w:name w:val="toc 2"/>
    <w:basedOn w:val="Normal"/>
    <w:next w:val="Normal"/>
    <w:autoRedefine/>
    <w:uiPriority w:val="39"/>
    <w:qFormat/>
    <w:rsid w:val="00C45CEF"/>
    <w:pPr>
      <w:ind w:left="180"/>
    </w:pPr>
  </w:style>
  <w:style w:type="paragraph" w:styleId="TOC3">
    <w:name w:val="toc 3"/>
    <w:basedOn w:val="Normal"/>
    <w:next w:val="Normal"/>
    <w:autoRedefine/>
    <w:uiPriority w:val="39"/>
    <w:qFormat/>
    <w:rsid w:val="00847202"/>
    <w:pPr>
      <w:tabs>
        <w:tab w:val="left" w:pos="1440"/>
        <w:tab w:val="right" w:leader="dot" w:pos="9798"/>
      </w:tabs>
      <w:ind w:left="360"/>
    </w:pPr>
  </w:style>
  <w:style w:type="table" w:styleId="TableGrid">
    <w:name w:val="Table Grid"/>
    <w:basedOn w:val="TableNormal"/>
    <w:rsid w:val="00A655A9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501725"/>
    <w:rPr>
      <w:rFonts w:ascii="Arial" w:hAnsi="Arial"/>
      <w:sz w:val="18"/>
      <w:szCs w:val="24"/>
      <w:lang w:val="de-CH" w:eastAsia="de-CH"/>
    </w:rPr>
  </w:style>
  <w:style w:type="paragraph" w:styleId="Title">
    <w:name w:val="Title"/>
    <w:basedOn w:val="Normal"/>
    <w:next w:val="Normal"/>
    <w:link w:val="TitleChar"/>
    <w:qFormat/>
    <w:rsid w:val="005B1870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5B1870"/>
    <w:rPr>
      <w:rFonts w:ascii="Arial Narrow" w:hAnsi="Arial Narrow"/>
      <w:b/>
      <w:bCs/>
      <w:kern w:val="28"/>
      <w:sz w:val="28"/>
      <w:szCs w:val="32"/>
      <w:lang w:eastAsia="de-CH"/>
    </w:rPr>
  </w:style>
  <w:style w:type="paragraph" w:styleId="BodyText">
    <w:name w:val="Body Text"/>
    <w:basedOn w:val="Normal"/>
    <w:link w:val="BodyTextChar"/>
    <w:rsid w:val="00190B21"/>
    <w:pPr>
      <w:spacing w:line="240" w:lineRule="auto"/>
      <w:jc w:val="both"/>
    </w:pPr>
    <w:rPr>
      <w:rFonts w:ascii="Times New Roman" w:hAnsi="Times New Roman"/>
      <w:sz w:val="20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rsid w:val="00190B21"/>
    <w:rPr>
      <w:lang w:eastAsia="cs-CZ"/>
    </w:rPr>
  </w:style>
  <w:style w:type="paragraph" w:styleId="ListParagraph">
    <w:name w:val="List Paragraph"/>
    <w:basedOn w:val="Normal"/>
    <w:uiPriority w:val="34"/>
    <w:qFormat/>
    <w:rsid w:val="00CF1173"/>
    <w:pPr>
      <w:ind w:left="708"/>
    </w:pPr>
  </w:style>
  <w:style w:type="paragraph" w:styleId="TOC4">
    <w:name w:val="toc 4"/>
    <w:basedOn w:val="Normal"/>
    <w:next w:val="Normal"/>
    <w:autoRedefine/>
    <w:uiPriority w:val="39"/>
    <w:unhideWhenUsed/>
    <w:rsid w:val="00EB1267"/>
    <w:pPr>
      <w:spacing w:after="100" w:line="276" w:lineRule="auto"/>
      <w:ind w:left="660"/>
    </w:pPr>
    <w:rPr>
      <w:rFonts w:ascii="Calibri" w:hAnsi="Calibri"/>
      <w:sz w:val="22"/>
      <w:szCs w:val="22"/>
      <w:lang w:eastAsia="sk-SK"/>
    </w:rPr>
  </w:style>
  <w:style w:type="paragraph" w:styleId="TOC5">
    <w:name w:val="toc 5"/>
    <w:basedOn w:val="Normal"/>
    <w:next w:val="Normal"/>
    <w:autoRedefine/>
    <w:uiPriority w:val="39"/>
    <w:unhideWhenUsed/>
    <w:rsid w:val="00EB1267"/>
    <w:pPr>
      <w:spacing w:after="100" w:line="276" w:lineRule="auto"/>
      <w:ind w:left="880"/>
    </w:pPr>
    <w:rPr>
      <w:rFonts w:ascii="Calibri" w:hAnsi="Calibri"/>
      <w:sz w:val="22"/>
      <w:szCs w:val="22"/>
      <w:lang w:eastAsia="sk-SK"/>
    </w:rPr>
  </w:style>
  <w:style w:type="paragraph" w:styleId="TOC6">
    <w:name w:val="toc 6"/>
    <w:basedOn w:val="Normal"/>
    <w:next w:val="Normal"/>
    <w:autoRedefine/>
    <w:uiPriority w:val="39"/>
    <w:unhideWhenUsed/>
    <w:rsid w:val="00EB1267"/>
    <w:pPr>
      <w:spacing w:after="100" w:line="276" w:lineRule="auto"/>
      <w:ind w:left="1100"/>
    </w:pPr>
    <w:rPr>
      <w:rFonts w:ascii="Calibri" w:hAnsi="Calibri"/>
      <w:sz w:val="22"/>
      <w:szCs w:val="22"/>
      <w:lang w:eastAsia="sk-SK"/>
    </w:rPr>
  </w:style>
  <w:style w:type="paragraph" w:styleId="TOC7">
    <w:name w:val="toc 7"/>
    <w:basedOn w:val="Normal"/>
    <w:next w:val="Normal"/>
    <w:autoRedefine/>
    <w:uiPriority w:val="39"/>
    <w:unhideWhenUsed/>
    <w:rsid w:val="00EB1267"/>
    <w:pPr>
      <w:spacing w:after="100" w:line="276" w:lineRule="auto"/>
      <w:ind w:left="1320"/>
    </w:pPr>
    <w:rPr>
      <w:rFonts w:ascii="Calibri" w:hAnsi="Calibri"/>
      <w:sz w:val="22"/>
      <w:szCs w:val="22"/>
      <w:lang w:eastAsia="sk-SK"/>
    </w:rPr>
  </w:style>
  <w:style w:type="paragraph" w:styleId="TOC8">
    <w:name w:val="toc 8"/>
    <w:basedOn w:val="Normal"/>
    <w:next w:val="Normal"/>
    <w:autoRedefine/>
    <w:uiPriority w:val="39"/>
    <w:unhideWhenUsed/>
    <w:rsid w:val="00EB1267"/>
    <w:pPr>
      <w:spacing w:after="100" w:line="276" w:lineRule="auto"/>
      <w:ind w:left="1540"/>
    </w:pPr>
    <w:rPr>
      <w:rFonts w:ascii="Calibri" w:hAnsi="Calibri"/>
      <w:sz w:val="22"/>
      <w:szCs w:val="22"/>
      <w:lang w:eastAsia="sk-SK"/>
    </w:rPr>
  </w:style>
  <w:style w:type="paragraph" w:styleId="TOC9">
    <w:name w:val="toc 9"/>
    <w:basedOn w:val="Normal"/>
    <w:next w:val="Normal"/>
    <w:autoRedefine/>
    <w:uiPriority w:val="39"/>
    <w:unhideWhenUsed/>
    <w:rsid w:val="00EB1267"/>
    <w:pPr>
      <w:spacing w:after="100" w:line="276" w:lineRule="auto"/>
      <w:ind w:left="1760"/>
    </w:pPr>
    <w:rPr>
      <w:rFonts w:ascii="Calibri" w:hAnsi="Calibri"/>
      <w:sz w:val="22"/>
      <w:szCs w:val="22"/>
      <w:lang w:eastAsia="sk-SK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EE0"/>
    <w:pPr>
      <w:keepLines/>
      <w:spacing w:before="480" w:line="276" w:lineRule="auto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paragraph" w:styleId="NoSpacing">
    <w:name w:val="No Spacing"/>
    <w:link w:val="NoSpacingChar"/>
    <w:uiPriority w:val="1"/>
    <w:qFormat/>
    <w:rsid w:val="00387687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7687"/>
    <w:rPr>
      <w:rFonts w:ascii="Calibri" w:hAnsi="Calibri"/>
      <w:sz w:val="22"/>
      <w:szCs w:val="22"/>
      <w:lang w:val="sk-SK" w:eastAsia="en-US" w:bidi="ar-SA"/>
    </w:rPr>
  </w:style>
  <w:style w:type="paragraph" w:styleId="BodyText2">
    <w:name w:val="Body Text 2"/>
    <w:basedOn w:val="Normal"/>
    <w:link w:val="BodyText2Char"/>
    <w:unhideWhenUsed/>
    <w:rsid w:val="00E326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326FF"/>
    <w:rPr>
      <w:rFonts w:ascii="Arial Narrow" w:hAnsi="Arial Narrow"/>
      <w:sz w:val="24"/>
      <w:szCs w:val="24"/>
      <w:lang w:eastAsia="de-CH"/>
    </w:rPr>
  </w:style>
  <w:style w:type="paragraph" w:customStyle="1" w:styleId="boris">
    <w:name w:val="boris"/>
    <w:rsid w:val="00D854AF"/>
    <w:rPr>
      <w:rFonts w:ascii="Arial" w:hAnsi="Arial"/>
      <w:lang w:eastAsia="cs-CZ"/>
    </w:rPr>
  </w:style>
  <w:style w:type="character" w:customStyle="1" w:styleId="Heading1Char">
    <w:name w:val="Heading 1 Char"/>
    <w:basedOn w:val="DefaultParagraphFont"/>
    <w:link w:val="Heading1"/>
    <w:rsid w:val="008F7CE1"/>
    <w:rPr>
      <w:rFonts w:ascii="Arial" w:hAnsi="Arial" w:cs="Arial"/>
      <w:b/>
      <w:bCs/>
      <w:kern w:val="32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uter.sk" TargetMode="External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Xchg\for%20Kutlakova\Sauter%20new\Korespondencia_sablony_SK\Brief_Basisvorlage1_SK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0D796-5AB7-4B13-B435-9536E00D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Brief_Basisvorlage1_SK.dot</Template>
  <TotalTime>688</TotalTime>
  <Pages>14</Pages>
  <Words>1671</Words>
  <Characters>9528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Fr</vt:lpstr>
      <vt:lpstr>Fr</vt:lpstr>
    </vt:vector>
  </TitlesOfParts>
  <Company>HP</Company>
  <LinksUpToDate>false</LinksUpToDate>
  <CharactersWithSpaces>11177</CharactersWithSpaces>
  <SharedDoc>false</SharedDoc>
  <HLinks>
    <vt:vector size="6" baseType="variant">
      <vt:variant>
        <vt:i4>852036</vt:i4>
      </vt:variant>
      <vt:variant>
        <vt:i4>0</vt:i4>
      </vt:variant>
      <vt:variant>
        <vt:i4>0</vt:i4>
      </vt:variant>
      <vt:variant>
        <vt:i4>5</vt:i4>
      </vt:variant>
      <vt:variant>
        <vt:lpwstr>http://www.sauter.sk/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</dc:title>
  <dc:creator>brigadnik</dc:creator>
  <cp:lastModifiedBy>Juraj Stanek</cp:lastModifiedBy>
  <cp:revision>19</cp:revision>
  <cp:lastPrinted>2013-07-18T07:50:00Z</cp:lastPrinted>
  <dcterms:created xsi:type="dcterms:W3CDTF">2017-03-06T09:05:00Z</dcterms:created>
  <dcterms:modified xsi:type="dcterms:W3CDTF">2017-09-05T15:59:00Z</dcterms:modified>
</cp:coreProperties>
</file>